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2A0C49" w:rsidRDefault="003E0421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8420100</wp:posOffset>
                    </wp:positionV>
                    <wp:extent cx="5941060" cy="731520"/>
                    <wp:effectExtent l="0" t="0" r="254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106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C49" w:rsidRDefault="00CA348B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794">
                                      <w:t>Adrian CHIAPELLO, MARTIN LECHEMIA, MATHIEU TRUCHOT, TOMMY DESHAIRS</w:t>
                                    </w:r>
                                  </w:sdtContent>
                                </w:sdt>
                                <w:r w:rsidR="003E0421">
                                  <w:t xml:space="preserve"> </w:t>
                                </w:r>
                              </w:p>
                              <w:p w:rsidR="002A0C49" w:rsidRDefault="002A0C49">
                                <w:pPr>
                                  <w:pStyle w:val="Contactinfo"/>
                                </w:pPr>
                              </w:p>
                              <w:p w:rsidR="002A0C49" w:rsidRDefault="002A0C49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16.6pt;margin-top:663pt;width:467.8pt;height:57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" filled="f" stroked="f" strokeweight=".5pt">
                    <v:textbox inset="0,0,0,0">
                      <w:txbxContent>
                        <w:p w:rsidR="002A0C49" w:rsidRDefault="00CA348B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1794">
                                <w:t>Adrian CHIAPELLO, MARTIN LECHEMIA, MATHIEU TRUCHOT, TOMMY DESHAIRS</w:t>
                              </w:r>
                            </w:sdtContent>
                          </w:sdt>
                          <w:r w:rsidR="003E0421">
                            <w:t xml:space="preserve"> </w:t>
                          </w:r>
                        </w:p>
                        <w:p w:rsidR="002A0C49" w:rsidRDefault="002A0C49">
                          <w:pPr>
                            <w:pStyle w:val="Contactinfo"/>
                          </w:pPr>
                        </w:p>
                        <w:p w:rsidR="002A0C49" w:rsidRDefault="002A0C49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C49" w:rsidRDefault="003E0421">
                                <w:pPr>
                                  <w:pStyle w:val="Logo"/>
                                </w:pPr>
                                <w:r>
                                  <w:drawing>
                                    <wp:inline distT="0" distB="0" distL="0" distR="0">
                                      <wp:extent cx="1447800" cy="1447800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47800" cy="1447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0C49" w:rsidRDefault="00FA1794">
                                    <w:pPr>
                                      <w:pStyle w:val="Title"/>
                                    </w:pPr>
                                    <w:r>
                                      <w:t>Projet MASTERMIND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0C49" w:rsidRDefault="00FA1794">
                                    <w:pPr>
                                      <w:pStyle w:val="Sub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2A0C49" w:rsidRDefault="003E0421">
                          <w:pPr>
                            <w:pStyle w:val="Logo"/>
                          </w:pPr>
                          <w:r>
                            <w:drawing>
                              <wp:inline distT="0" distB="0" distL="0" distR="0">
                                <wp:extent cx="1447800" cy="144780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7800" cy="144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A0C49" w:rsidRDefault="00FA1794">
                              <w:pPr>
                                <w:pStyle w:val="Title"/>
                              </w:pPr>
                              <w:r>
                                <w:t>Projet MASTERMIND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A0C49" w:rsidRDefault="00FA1794">
                              <w:pPr>
                                <w:pStyle w:val="Sub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C49" w:rsidRDefault="003E0421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/>
                                  <w:sdtContent>
                                    <w:r w:rsidR="00FA1794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A0C49" w:rsidRDefault="00FA1794">
                                    <w:pPr>
                                      <w:pStyle w:val="Subtitle"/>
                                    </w:pPr>
                                    <w:r>
                                      <w:t>February 20,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2A0C49" w:rsidRDefault="003E0421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/>
                            <w:sdtContent>
                              <w:r w:rsidR="00FA1794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A0C49" w:rsidRDefault="00FA1794">
                              <w:pPr>
                                <w:pStyle w:val="Subtitle"/>
                              </w:pPr>
                              <w:r>
                                <w:t>February 20,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096A84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rPr>
          <w:lang w:val="fr-FR"/>
        </w:r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A0C49" w:rsidRPr="00FA1794" w:rsidRDefault="00FA1794">
          <w:pPr>
            <w:pStyle w:val="Heading1"/>
            <w:rPr>
              <w:lang w:val="fr-FR"/>
            </w:rPr>
          </w:pPr>
          <w:r>
            <w:rPr>
              <w:lang w:val="fr-FR"/>
            </w:rPr>
            <w:t>Projet MASTERMIND</w:t>
          </w:r>
        </w:p>
      </w:sdtContent>
    </w:sdt>
    <w:p w:rsidR="002A0C49" w:rsidRPr="00FA1794" w:rsidRDefault="00FA1794">
      <w:pPr>
        <w:pStyle w:val="Heading2"/>
        <w:rPr>
          <w:lang w:val="fr-FR"/>
        </w:rPr>
      </w:pPr>
      <w:r>
        <w:rPr>
          <w:lang w:val="fr-FR"/>
        </w:rPr>
        <w:t>DOCUMENT DE COMMUNICATION DU PROJET</w:t>
      </w:r>
    </w:p>
    <w:p w:rsidR="002A0C49" w:rsidRPr="00FA1794" w:rsidRDefault="00FA1794">
      <w:pPr>
        <w:rPr>
          <w:lang w:val="fr-FR"/>
        </w:rPr>
      </w:pPr>
      <w:r>
        <w:rPr>
          <w:lang w:val="fr-FR"/>
        </w:rPr>
        <w:t>Documentation technique pour le projet Mastermind réalisé en Java</w:t>
      </w:r>
    </w:p>
    <w:p w:rsidR="002A0C49" w:rsidRDefault="00FA1794">
      <w:pPr>
        <w:pStyle w:val="Heading3"/>
      </w:pPr>
      <w:r>
        <w:t>TABLE DU PROJET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ject communication table"/>
      </w:tblPr>
      <w:tblGrid>
        <w:gridCol w:w="3329"/>
        <w:gridCol w:w="2010"/>
        <w:gridCol w:w="2010"/>
        <w:gridCol w:w="2011"/>
      </w:tblGrid>
      <w:tr w:rsidR="002A0C49" w:rsidTr="002A0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il"/>
              <w:left w:val="nil"/>
            </w:tcBorders>
            <w:vAlign w:val="bottom"/>
          </w:tcPr>
          <w:p w:rsidR="002A0C49" w:rsidRDefault="003E0421">
            <w:pPr>
              <w:pStyle w:val="Tabletext"/>
            </w:pPr>
            <w:r>
              <w:t>Document</w:t>
            </w:r>
          </w:p>
        </w:tc>
        <w:tc>
          <w:tcPr>
            <w:tcW w:w="2008" w:type="dxa"/>
            <w:tcBorders>
              <w:top w:val="nil"/>
            </w:tcBorders>
            <w:vAlign w:val="bottom"/>
          </w:tcPr>
          <w:p w:rsidR="002A0C49" w:rsidRDefault="00FA179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Destinataire</w:t>
            </w:r>
          </w:p>
        </w:tc>
        <w:tc>
          <w:tcPr>
            <w:tcW w:w="2008" w:type="dxa"/>
            <w:tcBorders>
              <w:top w:val="nil"/>
            </w:tcBorders>
            <w:vAlign w:val="bottom"/>
          </w:tcPr>
          <w:p w:rsidR="002A0C49" w:rsidRDefault="00FA179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2009" w:type="dxa"/>
            <w:tcBorders>
              <w:top w:val="nil"/>
              <w:right w:val="nil"/>
            </w:tcBorders>
            <w:vAlign w:val="bottom"/>
          </w:tcPr>
          <w:p w:rsidR="002A0C49" w:rsidRDefault="00FA1794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MàJ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2A0C49" w:rsidRDefault="00FA1794">
            <w:pPr>
              <w:pStyle w:val="Tabletext"/>
            </w:pPr>
            <w:r>
              <w:t>Développement</w:t>
            </w:r>
          </w:p>
        </w:tc>
        <w:tc>
          <w:tcPr>
            <w:tcW w:w="2008" w:type="dxa"/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&amp; Tommy</w:t>
            </w:r>
          </w:p>
        </w:tc>
        <w:tc>
          <w:tcPr>
            <w:tcW w:w="2008" w:type="dxa"/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Logiciel</w:t>
            </w:r>
          </w:p>
        </w:tc>
        <w:tc>
          <w:tcPr>
            <w:tcW w:w="2009" w:type="dxa"/>
            <w:tcBorders>
              <w:right w:val="nil"/>
            </w:tcBorders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20/02/2018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2A0C49" w:rsidRDefault="00FA1794">
            <w:pPr>
              <w:pStyle w:val="Tabletext"/>
            </w:pPr>
            <w:r>
              <w:t>Architecture</w:t>
            </w:r>
          </w:p>
        </w:tc>
        <w:tc>
          <w:tcPr>
            <w:tcW w:w="2008" w:type="dxa"/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Tommy &amp; Martin</w:t>
            </w:r>
          </w:p>
        </w:tc>
        <w:tc>
          <w:tcPr>
            <w:tcW w:w="2008" w:type="dxa"/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Données</w:t>
            </w:r>
          </w:p>
        </w:tc>
        <w:tc>
          <w:tcPr>
            <w:tcW w:w="2009" w:type="dxa"/>
            <w:tcBorders>
              <w:right w:val="nil"/>
            </w:tcBorders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20/02/2018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2A0C49" w:rsidRDefault="00FA1794">
            <w:pPr>
              <w:pStyle w:val="Tabletext"/>
            </w:pPr>
            <w:r>
              <w:t>Graphiques</w:t>
            </w:r>
          </w:p>
        </w:tc>
        <w:tc>
          <w:tcPr>
            <w:tcW w:w="2008" w:type="dxa"/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Mathieu &amp; Adrian</w:t>
            </w:r>
          </w:p>
        </w:tc>
        <w:tc>
          <w:tcPr>
            <w:tcW w:w="2008" w:type="dxa"/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Gantt | Diagrammes</w:t>
            </w:r>
          </w:p>
        </w:tc>
        <w:tc>
          <w:tcPr>
            <w:tcW w:w="2009" w:type="dxa"/>
            <w:tcBorders>
              <w:right w:val="nil"/>
            </w:tcBorders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20/02/2018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2A0C49" w:rsidRDefault="00FA1794">
            <w:pPr>
              <w:pStyle w:val="Tabletext"/>
            </w:pPr>
            <w:r>
              <w:t>Documentation</w:t>
            </w:r>
          </w:p>
        </w:tc>
        <w:tc>
          <w:tcPr>
            <w:tcW w:w="2008" w:type="dxa"/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Mathieu &amp; Adrian</w:t>
            </w:r>
          </w:p>
        </w:tc>
        <w:tc>
          <w:tcPr>
            <w:tcW w:w="2008" w:type="dxa"/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Finalisation</w:t>
            </w:r>
          </w:p>
        </w:tc>
        <w:tc>
          <w:tcPr>
            <w:tcW w:w="2009" w:type="dxa"/>
            <w:tcBorders>
              <w:right w:val="nil"/>
            </w:tcBorders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20/02/2018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2A0C49" w:rsidRDefault="00FA1794">
            <w:pPr>
              <w:pStyle w:val="Tabletext"/>
            </w:pPr>
            <w:r>
              <w:t>Application Testing</w:t>
            </w:r>
          </w:p>
        </w:tc>
        <w:tc>
          <w:tcPr>
            <w:tcW w:w="2008" w:type="dxa"/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Mathieu &amp; Adrian</w:t>
            </w:r>
          </w:p>
        </w:tc>
        <w:tc>
          <w:tcPr>
            <w:tcW w:w="2008" w:type="dxa"/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| Corrections</w:t>
            </w:r>
          </w:p>
        </w:tc>
        <w:tc>
          <w:tcPr>
            <w:tcW w:w="2009" w:type="dxa"/>
            <w:tcBorders>
              <w:right w:val="nil"/>
            </w:tcBorders>
          </w:tcPr>
          <w:p w:rsidR="002A0C49" w:rsidRDefault="00FA179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20/02/2018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2A0C49" w:rsidRDefault="002A0C49">
            <w:pPr>
              <w:pStyle w:val="Tabletext"/>
            </w:pPr>
          </w:p>
        </w:tc>
        <w:tc>
          <w:tcPr>
            <w:tcW w:w="2008" w:type="dxa"/>
          </w:tcPr>
          <w:p w:rsidR="002A0C49" w:rsidRDefault="002A0C4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2A0C49" w:rsidRDefault="002A0C4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tcBorders>
              <w:right w:val="nil"/>
            </w:tcBorders>
          </w:tcPr>
          <w:p w:rsidR="002A0C49" w:rsidRDefault="002A0C4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2A0C49" w:rsidRDefault="002A0C49">
            <w:pPr>
              <w:pStyle w:val="Tabletext"/>
            </w:pPr>
          </w:p>
        </w:tc>
        <w:tc>
          <w:tcPr>
            <w:tcW w:w="2008" w:type="dxa"/>
          </w:tcPr>
          <w:p w:rsidR="002A0C49" w:rsidRDefault="002A0C4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2A0C49" w:rsidRDefault="002A0C4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tcBorders>
              <w:right w:val="nil"/>
            </w:tcBorders>
          </w:tcPr>
          <w:p w:rsidR="002A0C49" w:rsidRDefault="002A0C4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0C49" w:rsidRDefault="00C266F3">
      <w:pPr>
        <w:pStyle w:val="Heading2"/>
      </w:pPr>
      <w:r>
        <w:t>EQUIPE</w:t>
      </w:r>
    </w:p>
    <w:p w:rsidR="002A0C49" w:rsidRPr="00C266F3" w:rsidRDefault="00C266F3">
      <w:pPr>
        <w:rPr>
          <w:lang w:val="fr-FR"/>
        </w:rPr>
      </w:pPr>
      <w:r w:rsidRPr="00C266F3">
        <w:rPr>
          <w:lang w:val="fr-FR"/>
        </w:rPr>
        <w:t>Le projet est composé de 4 acteurs devant réaliser u</w:t>
      </w:r>
      <w:r>
        <w:rPr>
          <w:lang w:val="fr-FR"/>
        </w:rPr>
        <w:t>n Mastermind en language Java</w:t>
      </w:r>
    </w:p>
    <w:p w:rsidR="002A0C49" w:rsidRDefault="00C266F3">
      <w:pPr>
        <w:pStyle w:val="Heading3"/>
      </w:pPr>
      <w:r>
        <w:t>Objectifs de l’équipe</w:t>
      </w:r>
    </w:p>
    <w:p w:rsidR="002A0C49" w:rsidRDefault="00C266F3">
      <w:pPr>
        <w:pStyle w:val="ListBullet"/>
      </w:pPr>
      <w:r>
        <w:t>Application stable</w:t>
      </w:r>
    </w:p>
    <w:p w:rsidR="00C266F3" w:rsidRDefault="00C266F3">
      <w:pPr>
        <w:pStyle w:val="ListBullet"/>
      </w:pPr>
      <w:r>
        <w:t>Jeu fonctionnel</w:t>
      </w:r>
    </w:p>
    <w:p w:rsidR="00C266F3" w:rsidRDefault="00C266F3">
      <w:pPr>
        <w:pStyle w:val="ListBullet"/>
      </w:pPr>
      <w:r>
        <w:t>Documentation Technique</w:t>
      </w:r>
    </w:p>
    <w:p w:rsidR="00C266F3" w:rsidRDefault="00C266F3">
      <w:pPr>
        <w:pStyle w:val="ListBullet"/>
      </w:pPr>
      <w:r>
        <w:t>Test de l’application</w:t>
      </w:r>
    </w:p>
    <w:p w:rsidR="00C266F3" w:rsidRDefault="00C266F3">
      <w:pPr>
        <w:pStyle w:val="ListBullet"/>
      </w:pPr>
      <w:r>
        <w:t>Développement Grand Public</w:t>
      </w:r>
    </w:p>
    <w:p w:rsidR="002A0C49" w:rsidRDefault="00C266F3" w:rsidP="00C266F3">
      <w:pPr>
        <w:pStyle w:val="Heading3"/>
      </w:pPr>
      <w:r>
        <w:t>Répartition de l’équipe</w:t>
      </w:r>
    </w:p>
    <w:p w:rsidR="002A0C49" w:rsidRDefault="00C266F3">
      <w:pPr>
        <w:rPr>
          <w:rStyle w:val="Strong"/>
        </w:rPr>
      </w:pPr>
      <w:r>
        <w:rPr>
          <w:rStyle w:val="Strong"/>
        </w:rPr>
        <w:t>Mastermind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eam assignments table"/>
      </w:tblPr>
      <w:tblGrid>
        <w:gridCol w:w="2339"/>
        <w:gridCol w:w="2341"/>
        <w:gridCol w:w="2339"/>
        <w:gridCol w:w="2341"/>
      </w:tblGrid>
      <w:tr w:rsidR="002A0C49" w:rsidTr="002A0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il"/>
              <w:left w:val="nil"/>
            </w:tcBorders>
            <w:vAlign w:val="bottom"/>
          </w:tcPr>
          <w:p w:rsidR="002A0C49" w:rsidRDefault="00C266F3">
            <w:pPr>
              <w:pStyle w:val="Tabletext"/>
            </w:pPr>
            <w:r>
              <w:t>Nom de l’équipe</w:t>
            </w:r>
          </w:p>
        </w:tc>
        <w:tc>
          <w:tcPr>
            <w:tcW w:w="2338" w:type="dxa"/>
            <w:tcBorders>
              <w:top w:val="nil"/>
            </w:tcBorders>
            <w:vAlign w:val="bottom"/>
          </w:tcPr>
          <w:p w:rsidR="002A0C49" w:rsidRDefault="00C266F3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Objectifs</w:t>
            </w:r>
          </w:p>
        </w:tc>
        <w:tc>
          <w:tcPr>
            <w:tcW w:w="2337" w:type="dxa"/>
            <w:tcBorders>
              <w:top w:val="nil"/>
            </w:tcBorders>
            <w:vAlign w:val="bottom"/>
          </w:tcPr>
          <w:p w:rsidR="002A0C49" w:rsidRDefault="00F137E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2338" w:type="dxa"/>
            <w:tcBorders>
              <w:top w:val="nil"/>
              <w:right w:val="nil"/>
            </w:tcBorders>
            <w:vAlign w:val="bottom"/>
          </w:tcPr>
          <w:p w:rsidR="002A0C49" w:rsidRDefault="00F137E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il"/>
            </w:tcBorders>
          </w:tcPr>
          <w:p w:rsidR="002A0C49" w:rsidRDefault="00C266F3">
            <w:pPr>
              <w:pStyle w:val="Tabletext"/>
            </w:pPr>
            <w:r>
              <w:t>Martin &amp; Tommy</w:t>
            </w:r>
          </w:p>
        </w:tc>
        <w:tc>
          <w:tcPr>
            <w:tcW w:w="2338" w:type="dxa"/>
          </w:tcPr>
          <w:p w:rsidR="002A0C49" w:rsidRDefault="00C266F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Stable</w:t>
            </w:r>
          </w:p>
        </w:tc>
        <w:tc>
          <w:tcPr>
            <w:tcW w:w="2337" w:type="dxa"/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</w:t>
            </w:r>
          </w:p>
        </w:tc>
        <w:tc>
          <w:tcPr>
            <w:tcW w:w="2338" w:type="dxa"/>
            <w:tcBorders>
              <w:right w:val="nil"/>
            </w:tcBorders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il"/>
            </w:tcBorders>
          </w:tcPr>
          <w:p w:rsidR="002A0C49" w:rsidRDefault="00F137E0">
            <w:pPr>
              <w:pStyle w:val="Tabletext"/>
            </w:pPr>
            <w:r>
              <w:t>Martin &amp; Tommy</w:t>
            </w:r>
          </w:p>
        </w:tc>
        <w:tc>
          <w:tcPr>
            <w:tcW w:w="2338" w:type="dxa"/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Jeu Fonctionnel</w:t>
            </w:r>
          </w:p>
        </w:tc>
        <w:tc>
          <w:tcPr>
            <w:tcW w:w="2337" w:type="dxa"/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</w:t>
            </w:r>
          </w:p>
        </w:tc>
        <w:tc>
          <w:tcPr>
            <w:tcW w:w="2338" w:type="dxa"/>
            <w:tcBorders>
              <w:right w:val="nil"/>
            </w:tcBorders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il"/>
            </w:tcBorders>
          </w:tcPr>
          <w:p w:rsidR="002A0C49" w:rsidRDefault="00F137E0">
            <w:pPr>
              <w:pStyle w:val="Tabletext"/>
            </w:pPr>
            <w:r>
              <w:t>Adrian &amp; Mathieu</w:t>
            </w:r>
          </w:p>
        </w:tc>
        <w:tc>
          <w:tcPr>
            <w:tcW w:w="2338" w:type="dxa"/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Documention Technique</w:t>
            </w:r>
          </w:p>
        </w:tc>
        <w:tc>
          <w:tcPr>
            <w:tcW w:w="2337" w:type="dxa"/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Mathieu</w:t>
            </w:r>
          </w:p>
        </w:tc>
        <w:tc>
          <w:tcPr>
            <w:tcW w:w="2338" w:type="dxa"/>
            <w:tcBorders>
              <w:right w:val="nil"/>
            </w:tcBorders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il"/>
            </w:tcBorders>
          </w:tcPr>
          <w:p w:rsidR="002A0C49" w:rsidRDefault="00F137E0">
            <w:pPr>
              <w:pStyle w:val="Tabletext"/>
            </w:pPr>
            <w:r>
              <w:t>Adrian &amp; Mathieu</w:t>
            </w:r>
          </w:p>
        </w:tc>
        <w:tc>
          <w:tcPr>
            <w:tcW w:w="2338" w:type="dxa"/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 l’application</w:t>
            </w:r>
          </w:p>
        </w:tc>
        <w:tc>
          <w:tcPr>
            <w:tcW w:w="2337" w:type="dxa"/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</w:t>
            </w:r>
          </w:p>
        </w:tc>
        <w:tc>
          <w:tcPr>
            <w:tcW w:w="2338" w:type="dxa"/>
            <w:tcBorders>
              <w:right w:val="nil"/>
            </w:tcBorders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/ Debug / Report</w:t>
            </w:r>
          </w:p>
        </w:tc>
      </w:tr>
      <w:tr w:rsidR="002A0C49" w:rsidTr="002A0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il"/>
            </w:tcBorders>
          </w:tcPr>
          <w:p w:rsidR="002A0C49" w:rsidRDefault="00F137E0">
            <w:pPr>
              <w:pStyle w:val="Tabletext"/>
            </w:pPr>
            <w:r>
              <w:t>Equipe</w:t>
            </w:r>
          </w:p>
        </w:tc>
        <w:tc>
          <w:tcPr>
            <w:tcW w:w="2338" w:type="dxa"/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 Grand Public</w:t>
            </w:r>
          </w:p>
        </w:tc>
        <w:tc>
          <w:tcPr>
            <w:tcW w:w="2337" w:type="dxa"/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</w:t>
            </w:r>
          </w:p>
        </w:tc>
        <w:tc>
          <w:tcPr>
            <w:tcW w:w="2338" w:type="dxa"/>
            <w:tcBorders>
              <w:right w:val="nil"/>
            </w:tcBorders>
          </w:tcPr>
          <w:p w:rsidR="002A0C49" w:rsidRDefault="00F137E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</w:t>
            </w:r>
          </w:p>
        </w:tc>
      </w:tr>
    </w:tbl>
    <w:p w:rsidR="00F137E0" w:rsidRDefault="00F137E0" w:rsidP="00F137E0">
      <w:pPr>
        <w:pStyle w:val="Heading3"/>
        <w:ind w:left="792"/>
      </w:pPr>
    </w:p>
    <w:p w:rsidR="00F137E0" w:rsidRDefault="00F137E0" w:rsidP="00F137E0"/>
    <w:p w:rsidR="00F137E0" w:rsidRPr="00F137E0" w:rsidRDefault="00F137E0" w:rsidP="00F137E0"/>
    <w:p w:rsidR="002A0C49" w:rsidRDefault="00902610" w:rsidP="00F137E0">
      <w:pPr>
        <w:pStyle w:val="Heading3"/>
        <w:numPr>
          <w:ilvl w:val="0"/>
          <w:numId w:val="3"/>
        </w:numPr>
      </w:pPr>
      <w:r>
        <w:lastRenderedPageBreak/>
        <w:t>HISTorique &amp; RÈGLES DU JEU</w:t>
      </w:r>
    </w:p>
    <w:p w:rsidR="00902610" w:rsidRDefault="00902610" w:rsidP="00902610"/>
    <w:p w:rsidR="00902610" w:rsidRDefault="00902610" w:rsidP="00902610">
      <w:pPr>
        <w:pStyle w:val="ListParagraph"/>
        <w:numPr>
          <w:ilvl w:val="0"/>
          <w:numId w:val="9"/>
        </w:numPr>
      </w:pPr>
      <w:r>
        <w:t>Historique</w:t>
      </w:r>
    </w:p>
    <w:p w:rsidR="00902610" w:rsidRPr="00902610" w:rsidRDefault="00902610" w:rsidP="00902610">
      <w:pPr>
        <w:rPr>
          <w:lang w:val="fr-FR"/>
        </w:rPr>
      </w:pPr>
      <w:r w:rsidRPr="00902610">
        <w:rPr>
          <w:lang w:val="fr-FR"/>
        </w:rPr>
        <w:t xml:space="preserve">Le mastermind est un jeu de société pour deux joueurs dont le but est de trouver une combinaison de couleurs. </w:t>
      </w:r>
      <w:r>
        <w:rPr>
          <w:lang w:val="fr-FR"/>
        </w:rPr>
        <w:t xml:space="preserve">C’est un jeu de réfléxion et de déduction inventé par Mordecai Meirowitz </w:t>
      </w:r>
      <w:r w:rsidR="006B2801">
        <w:rPr>
          <w:lang w:val="fr-FR"/>
        </w:rPr>
        <w:t xml:space="preserve"> </w:t>
      </w:r>
    </w:p>
    <w:p w:rsidR="00902610" w:rsidRPr="00902610" w:rsidRDefault="00902610" w:rsidP="00902610">
      <w:pPr>
        <w:pStyle w:val="ListParagraph"/>
        <w:numPr>
          <w:ilvl w:val="0"/>
          <w:numId w:val="9"/>
        </w:numPr>
      </w:pPr>
      <w:r>
        <w:t>Règles du jeu</w:t>
      </w:r>
    </w:p>
    <w:p w:rsidR="00F137E0" w:rsidRDefault="00F137E0" w:rsidP="00F137E0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Lorsque l’utilisateur doit deviner</w:t>
      </w:r>
    </w:p>
    <w:p w:rsidR="00F137E0" w:rsidRPr="00F137E0" w:rsidRDefault="0002726C" w:rsidP="00F137E0">
      <w:pPr>
        <w:rPr>
          <w:lang w:val="fr-FR"/>
        </w:rPr>
      </w:pPr>
      <w:r>
        <w:rPr>
          <w:lang w:val="fr-FR"/>
        </w:rPr>
        <w:t xml:space="preserve">La combinaison est générée par l’Intelligence Artificielle : </w:t>
      </w:r>
    </w:p>
    <w:p w:rsidR="00F137E0" w:rsidRDefault="00F137E0" w:rsidP="00F137E0">
      <w:pPr>
        <w:pStyle w:val="ListParagraph"/>
        <w:numPr>
          <w:ilvl w:val="0"/>
          <w:numId w:val="4"/>
        </w:numPr>
        <w:rPr>
          <w:lang w:val="fr-FR"/>
        </w:rPr>
      </w:pPr>
      <w:r w:rsidRPr="00F137E0">
        <w:rPr>
          <w:lang w:val="fr-FR"/>
        </w:rPr>
        <w:t xml:space="preserve">La combinaison </w:t>
      </w:r>
      <w:r w:rsidR="0002726C">
        <w:rPr>
          <w:lang w:val="fr-FR"/>
        </w:rPr>
        <w:t>comporte</w:t>
      </w:r>
      <w:r>
        <w:rPr>
          <w:lang w:val="fr-FR"/>
        </w:rPr>
        <w:t xml:space="preserve"> 5 chiffres</w:t>
      </w:r>
    </w:p>
    <w:p w:rsidR="00F137E0" w:rsidRDefault="00F137E0" w:rsidP="00F137E0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La combinaison peut comporter des doublons</w:t>
      </w:r>
    </w:p>
    <w:p w:rsidR="00F137E0" w:rsidRDefault="00F137E0" w:rsidP="00F137E0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La combinaison </w:t>
      </w:r>
      <w:r w:rsidR="0002726C">
        <w:rPr>
          <w:lang w:val="fr-FR"/>
        </w:rPr>
        <w:t>est</w:t>
      </w:r>
      <w:r>
        <w:rPr>
          <w:lang w:val="fr-FR"/>
        </w:rPr>
        <w:t xml:space="preserve"> composée de chiffres entre 1 et 9</w:t>
      </w:r>
    </w:p>
    <w:p w:rsidR="0002726C" w:rsidRDefault="0002726C" w:rsidP="00F137E0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10 tentatives pour trouver la combinaison</w:t>
      </w:r>
    </w:p>
    <w:p w:rsidR="00F137E0" w:rsidRDefault="00F137E0" w:rsidP="00F137E0">
      <w:pPr>
        <w:rPr>
          <w:lang w:val="fr-FR"/>
        </w:rPr>
      </w:pPr>
    </w:p>
    <w:p w:rsidR="00F137E0" w:rsidRDefault="00F137E0" w:rsidP="00F137E0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Lorsque l’IA (Intelligence Artificielle) doit deviner</w:t>
      </w:r>
    </w:p>
    <w:p w:rsidR="0002726C" w:rsidRPr="0002726C" w:rsidRDefault="0002726C" w:rsidP="0002726C">
      <w:pPr>
        <w:rPr>
          <w:lang w:val="fr-FR"/>
        </w:rPr>
      </w:pPr>
    </w:p>
    <w:p w:rsidR="00F137E0" w:rsidRDefault="0002726C" w:rsidP="0002726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La combinaison doit comporter 5 chiffres</w:t>
      </w:r>
    </w:p>
    <w:p w:rsidR="0002726C" w:rsidRDefault="0002726C" w:rsidP="0002726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Possibilité de proposer des doublons</w:t>
      </w:r>
    </w:p>
    <w:p w:rsidR="0002726C" w:rsidRDefault="0002726C" w:rsidP="0002726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Combinaison composée de chiffres entre 1 et 9</w:t>
      </w:r>
    </w:p>
    <w:p w:rsidR="0002726C" w:rsidRDefault="0002726C" w:rsidP="0002726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Au bout de 10 tentative l’utilisateur gagne contre l’IA</w:t>
      </w:r>
    </w:p>
    <w:p w:rsidR="0002726C" w:rsidRDefault="0002726C" w:rsidP="0002726C">
      <w:pPr>
        <w:ind w:left="0"/>
        <w:rPr>
          <w:lang w:val="fr-FR"/>
        </w:rPr>
      </w:pPr>
    </w:p>
    <w:p w:rsidR="0002726C" w:rsidRDefault="0002726C" w:rsidP="0002726C"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DÉVELOPPEMENT</w:t>
      </w:r>
    </w:p>
    <w:p w:rsidR="0002726C" w:rsidRDefault="0002726C" w:rsidP="0002726C">
      <w:pPr>
        <w:rPr>
          <w:lang w:val="fr-FR"/>
        </w:rPr>
      </w:pPr>
    </w:p>
    <w:p w:rsidR="0002726C" w:rsidRDefault="0002726C" w:rsidP="0002726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Structure de la base de donnée</w:t>
      </w:r>
    </w:p>
    <w:p w:rsidR="0002726C" w:rsidRDefault="0002726C" w:rsidP="0002726C">
      <w:pPr>
        <w:rPr>
          <w:lang w:val="fr-FR"/>
        </w:rPr>
      </w:pPr>
      <w:r>
        <w:rPr>
          <w:noProof/>
        </w:rPr>
        <w:drawing>
          <wp:inline distT="0" distB="0" distL="0" distR="0" wp14:anchorId="4329BE35" wp14:editId="40EF901D">
            <wp:extent cx="5943600" cy="28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3C" w:rsidRDefault="00D17E3C" w:rsidP="0002726C">
      <w:pPr>
        <w:rPr>
          <w:lang w:val="fr-FR"/>
        </w:rPr>
      </w:pPr>
    </w:p>
    <w:p w:rsidR="00D17E3C" w:rsidRDefault="00D17E3C" w:rsidP="0002726C">
      <w:pPr>
        <w:rPr>
          <w:lang w:val="fr-FR"/>
        </w:rPr>
      </w:pPr>
      <w:r>
        <w:rPr>
          <w:lang w:val="fr-FR"/>
        </w:rPr>
        <w:lastRenderedPageBreak/>
        <w:t xml:space="preserve">La Base de donnée est composée de deux tables : </w:t>
      </w:r>
    </w:p>
    <w:p w:rsidR="00D17E3C" w:rsidRDefault="00D17E3C" w:rsidP="00D17E3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Users</w:t>
      </w:r>
    </w:p>
    <w:p w:rsidR="00D17E3C" w:rsidRDefault="00D17E3C" w:rsidP="00D17E3C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Stats</w:t>
      </w:r>
    </w:p>
    <w:p w:rsidR="00D17E3C" w:rsidRDefault="00D17E3C" w:rsidP="00D17E3C">
      <w:pPr>
        <w:rPr>
          <w:lang w:val="fr-FR"/>
        </w:rPr>
      </w:pPr>
    </w:p>
    <w:p w:rsidR="00D17E3C" w:rsidRDefault="00D17E3C" w:rsidP="00D17E3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La table user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Id_user : Détermine l’id de l’utilisateur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Nom : Nom de famille de l’utilisateur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Prénom : Prénom de l’utilisateur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Nickname : Pseudo de l’utilisateur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Password : Mot de passse de l’utilisateur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Email : Email de l’utilisateur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Birthdate : Anniversaire de l’utilisateur</w:t>
      </w:r>
    </w:p>
    <w:p w:rsidR="00D17E3C" w:rsidRDefault="00D17E3C" w:rsidP="00D17E3C">
      <w:pPr>
        <w:rPr>
          <w:lang w:val="fr-FR"/>
        </w:rPr>
      </w:pPr>
    </w:p>
    <w:p w:rsidR="00D17E3C" w:rsidRDefault="00D17E3C" w:rsidP="00D17E3C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La table stats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Id_stats : Détermine l’ID de la statistique du Joueur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Nickname : Pseudo des utilisateurs ayant joué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Won : Nombre de victoire(s)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>Lost : Nombre de défaite(s)</w:t>
      </w:r>
    </w:p>
    <w:p w:rsidR="00D17E3C" w:rsidRDefault="00D17E3C" w:rsidP="00D17E3C">
      <w:pPr>
        <w:rPr>
          <w:lang w:val="fr-FR"/>
        </w:rPr>
      </w:pPr>
      <w:r>
        <w:rPr>
          <w:lang w:val="fr-FR"/>
        </w:rPr>
        <w:t xml:space="preserve">Ratio : Moyenne des statistiques : Victoires / Défaites </w:t>
      </w:r>
    </w:p>
    <w:p w:rsidR="00D17E3C" w:rsidRPr="00D17E3C" w:rsidRDefault="00D17E3C" w:rsidP="00D17E3C">
      <w:pPr>
        <w:rPr>
          <w:lang w:val="fr-FR"/>
        </w:rPr>
      </w:pPr>
      <w:r>
        <w:rPr>
          <w:lang w:val="fr-FR"/>
        </w:rPr>
        <w:t>Rounds : Nombre de tours moyen avant d’avoir trouvé la combinaison</w:t>
      </w:r>
    </w:p>
    <w:p w:rsidR="00D17E3C" w:rsidRPr="00D17E3C" w:rsidRDefault="00D17E3C" w:rsidP="00D17E3C">
      <w:pPr>
        <w:rPr>
          <w:lang w:val="fr-FR"/>
        </w:rPr>
      </w:pPr>
    </w:p>
    <w:p w:rsidR="00D17E3C" w:rsidRPr="00C33FBC" w:rsidRDefault="00D17E3C" w:rsidP="00D17E3C">
      <w:pPr>
        <w:pStyle w:val="ListParagraph"/>
        <w:numPr>
          <w:ilvl w:val="0"/>
          <w:numId w:val="6"/>
        </w:numPr>
        <w:rPr>
          <w:lang w:val="fr-FR"/>
        </w:rPr>
      </w:pPr>
      <w:r w:rsidRPr="00C33FBC">
        <w:rPr>
          <w:lang w:val="fr-FR"/>
        </w:rPr>
        <w:t>Architecture</w:t>
      </w:r>
      <w:r>
        <w:rPr>
          <w:noProof/>
          <w:lang w:val="fr-FR"/>
        </w:rPr>
        <w:drawing>
          <wp:inline distT="0" distB="0" distL="0" distR="0">
            <wp:extent cx="5241471" cy="2923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m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725" cy="295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3C" w:rsidRDefault="00D17E3C" w:rsidP="00D17E3C">
      <w:pPr>
        <w:rPr>
          <w:lang w:val="fr-FR"/>
        </w:rPr>
      </w:pPr>
    </w:p>
    <w:p w:rsidR="00D17E3C" w:rsidRDefault="00D17E3C" w:rsidP="00D17E3C">
      <w:pPr>
        <w:rPr>
          <w:lang w:val="fr-FR"/>
        </w:rPr>
      </w:pPr>
      <w:r>
        <w:rPr>
          <w:lang w:val="fr-FR"/>
        </w:rPr>
        <w:t>Le projet est composé d’</w:t>
      </w:r>
      <w:r w:rsidR="004E444D">
        <w:rPr>
          <w:lang w:val="fr-FR"/>
        </w:rPr>
        <w:t>un Main, d’une classe Couleur, d’une classe Case et d’une Classe BDD</w:t>
      </w:r>
    </w:p>
    <w:p w:rsidR="004E444D" w:rsidRDefault="004E444D" w:rsidP="00D17E3C">
      <w:pPr>
        <w:rPr>
          <w:lang w:val="fr-FR"/>
        </w:rPr>
      </w:pPr>
    </w:p>
    <w:p w:rsidR="004E444D" w:rsidRPr="004E444D" w:rsidRDefault="004E444D" w:rsidP="004E444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Classe Main</w:t>
      </w:r>
    </w:p>
    <w:p w:rsidR="00D17E3C" w:rsidRDefault="00D17E3C" w:rsidP="004E444D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Connexion</w:t>
      </w:r>
    </w:p>
    <w:p w:rsidR="00902610" w:rsidRPr="004E444D" w:rsidRDefault="004E444D" w:rsidP="00902610">
      <w:pPr>
        <w:rPr>
          <w:lang w:val="fr-FR"/>
        </w:rPr>
      </w:pPr>
      <w:r>
        <w:rPr>
          <w:lang w:val="fr-FR"/>
        </w:rPr>
        <w:t>La connexion identifie l’utilisateur au démarrage de l’application, s’il n’est pas enregistré il peut le faire directement</w:t>
      </w:r>
      <w:r w:rsidR="00902610">
        <w:rPr>
          <w:lang w:val="fr-FR"/>
        </w:rPr>
        <w:t xml:space="preserve"> dans l’interface. Après s’être connecté il pourra modifier son compte s’il le souhaite.</w:t>
      </w:r>
    </w:p>
    <w:p w:rsidR="00D17E3C" w:rsidRDefault="004E444D" w:rsidP="004E444D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Choix du Jeu</w:t>
      </w:r>
    </w:p>
    <w:p w:rsidR="00902610" w:rsidRPr="00902610" w:rsidRDefault="00902610" w:rsidP="00902610">
      <w:pPr>
        <w:rPr>
          <w:lang w:val="fr-FR"/>
        </w:rPr>
      </w:pPr>
      <w:r>
        <w:rPr>
          <w:lang w:val="fr-FR"/>
        </w:rPr>
        <w:t>L’utilisateur a le choix entre deux modes de jeu soit jouer contre l’IA, dans ce cas là l’IA lui fournit une combinaison à trouver. Le deuxième choix lui permet de faire deviner la combinaison à l’ordinateur.</w:t>
      </w:r>
    </w:p>
    <w:p w:rsidR="004E444D" w:rsidRDefault="004E444D" w:rsidP="004E444D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Aide</w:t>
      </w:r>
    </w:p>
    <w:p w:rsidR="004E444D" w:rsidRPr="004E444D" w:rsidRDefault="00902610" w:rsidP="004E444D">
      <w:pPr>
        <w:rPr>
          <w:lang w:val="fr-FR"/>
        </w:rPr>
      </w:pPr>
      <w:r>
        <w:rPr>
          <w:lang w:val="fr-FR"/>
        </w:rPr>
        <w:t>L’aide permet d’afficher les règles du jeu à l’utilisateur afin qu’il comprenne le fonctionnement du jeu.</w:t>
      </w:r>
    </w:p>
    <w:p w:rsidR="00D17E3C" w:rsidRPr="00D17E3C" w:rsidRDefault="00D17E3C" w:rsidP="00D17E3C">
      <w:pPr>
        <w:rPr>
          <w:lang w:val="fr-FR"/>
        </w:rPr>
      </w:pPr>
    </w:p>
    <w:p w:rsidR="0002726C" w:rsidRDefault="004E444D" w:rsidP="0002726C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Déroulement</w:t>
      </w:r>
      <w:r w:rsidR="0002726C">
        <w:rPr>
          <w:lang w:val="fr-FR"/>
        </w:rPr>
        <w:t xml:space="preserve"> de la partie</w:t>
      </w:r>
    </w:p>
    <w:p w:rsidR="00D17E3C" w:rsidRDefault="00D17E3C" w:rsidP="00D17E3C">
      <w:pPr>
        <w:rPr>
          <w:lang w:val="fr-FR"/>
        </w:rPr>
      </w:pPr>
    </w:p>
    <w:p w:rsidR="00C33FBC" w:rsidRDefault="00C33FBC" w:rsidP="00C33FBC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Classe BDD</w:t>
      </w:r>
    </w:p>
    <w:p w:rsidR="00C33FBC" w:rsidRDefault="00C33FBC" w:rsidP="00C33FBC">
      <w:pPr>
        <w:rPr>
          <w:lang w:val="fr-FR"/>
        </w:rPr>
      </w:pPr>
      <w:r>
        <w:rPr>
          <w:lang w:val="fr-FR"/>
        </w:rPr>
        <w:t xml:space="preserve">La classe Base de donnée contient un script qui crée la base de données et les tables lors de la première connexion. </w:t>
      </w:r>
      <w:r w:rsidR="0057193F">
        <w:rPr>
          <w:lang w:val="fr-FR"/>
        </w:rPr>
        <w:t>Il contient également toutes les fonctions de requêtes SQL</w:t>
      </w:r>
    </w:p>
    <w:p w:rsidR="0057193F" w:rsidRDefault="0057193F" w:rsidP="00C33FBC">
      <w:pPr>
        <w:rPr>
          <w:lang w:val="fr-FR"/>
        </w:rPr>
      </w:pPr>
    </w:p>
    <w:p w:rsidR="0057193F" w:rsidRDefault="0057193F" w:rsidP="0057193F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B77160A" wp14:editId="53582E21">
            <wp:extent cx="2482570" cy="3663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091" cy="36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51" w:rsidRDefault="00A45151" w:rsidP="00C33FBC">
      <w:pPr>
        <w:rPr>
          <w:lang w:val="fr-FR"/>
        </w:rPr>
      </w:pPr>
    </w:p>
    <w:p w:rsidR="00A45151" w:rsidRDefault="00A45151" w:rsidP="00C33FBC">
      <w:pPr>
        <w:rPr>
          <w:lang w:val="fr-FR"/>
        </w:rPr>
      </w:pPr>
      <w:r>
        <w:rPr>
          <w:lang w:val="fr-FR"/>
        </w:rPr>
        <w:t>On réalise d’abord un test de connexion à la BDD</w:t>
      </w:r>
      <w:r w:rsidR="00D63999">
        <w:rPr>
          <w:lang w:val="fr-FR"/>
        </w:rPr>
        <w:t xml:space="preserve"> avec la fonction testConnect : </w:t>
      </w:r>
    </w:p>
    <w:p w:rsidR="00D63999" w:rsidRDefault="00D63999" w:rsidP="00C33FBC">
      <w:pPr>
        <w:rPr>
          <w:lang w:val="fr-FR"/>
        </w:rPr>
      </w:pPr>
      <w:r>
        <w:rPr>
          <w:noProof/>
        </w:rPr>
        <w:drawing>
          <wp:inline distT="0" distB="0" distL="0" distR="0" wp14:anchorId="5AE1268C" wp14:editId="7ED8DC40">
            <wp:extent cx="5943600" cy="3358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BC" w:rsidRDefault="00D63999" w:rsidP="00C33FBC">
      <w:pPr>
        <w:rPr>
          <w:lang w:val="fr-FR"/>
        </w:rPr>
      </w:pPr>
      <w:r>
        <w:rPr>
          <w:lang w:val="fr-FR"/>
        </w:rPr>
        <w:t>La fonction createBDD() crée la base de donnée, dans le cas où elle existe déjà on retourne une erreur avec Base de donnée déjà créée.</w:t>
      </w:r>
    </w:p>
    <w:p w:rsidR="00D63999" w:rsidRDefault="00D63999" w:rsidP="00C33FBC">
      <w:pPr>
        <w:rPr>
          <w:lang w:val="fr-FR"/>
        </w:rPr>
      </w:pPr>
    </w:p>
    <w:p w:rsidR="00D63999" w:rsidRDefault="00D63999" w:rsidP="00C33FBC">
      <w:pPr>
        <w:rPr>
          <w:lang w:val="fr-FR"/>
        </w:rPr>
      </w:pPr>
      <w:r>
        <w:rPr>
          <w:noProof/>
        </w:rPr>
        <w:drawing>
          <wp:inline distT="0" distB="0" distL="0" distR="0" wp14:anchorId="18EC4829" wp14:editId="7435DFC2">
            <wp:extent cx="5943600" cy="3199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99" w:rsidRDefault="00D63999" w:rsidP="00C33FBC">
      <w:pPr>
        <w:rPr>
          <w:lang w:val="fr-FR"/>
        </w:rPr>
      </w:pPr>
    </w:p>
    <w:p w:rsidR="00D63999" w:rsidRDefault="00D63999" w:rsidP="00C33FBC">
      <w:pPr>
        <w:rPr>
          <w:lang w:val="fr-FR"/>
        </w:rPr>
      </w:pPr>
      <w:r>
        <w:rPr>
          <w:lang w:val="fr-FR"/>
        </w:rPr>
        <w:lastRenderedPageBreak/>
        <w:t xml:space="preserve">Fonction de création de table Users et Stats : </w:t>
      </w:r>
    </w:p>
    <w:p w:rsidR="00D63999" w:rsidRDefault="00D63999" w:rsidP="00C33FBC">
      <w:pPr>
        <w:rPr>
          <w:lang w:val="fr-FR"/>
        </w:rPr>
      </w:pPr>
      <w:r>
        <w:rPr>
          <w:noProof/>
        </w:rPr>
        <w:drawing>
          <wp:inline distT="0" distB="0" distL="0" distR="0" wp14:anchorId="17CF2BCD" wp14:editId="76309AEA">
            <wp:extent cx="59436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99" w:rsidRDefault="00D63999" w:rsidP="00C33FBC">
      <w:pPr>
        <w:rPr>
          <w:lang w:val="fr-FR"/>
        </w:rPr>
      </w:pPr>
      <w:r>
        <w:rPr>
          <w:lang w:val="fr-FR"/>
        </w:rPr>
        <w:t xml:space="preserve">La function insertStats() permet d’insérer les statistiques dans la Base de donnée en fonction des statiques du joueur (Win/Loose/Ratio + Pseudo) : </w:t>
      </w:r>
    </w:p>
    <w:p w:rsidR="00D63999" w:rsidRDefault="00D63999" w:rsidP="00C33FBC">
      <w:pPr>
        <w:rPr>
          <w:lang w:val="fr-FR"/>
        </w:rPr>
      </w:pPr>
      <w:r>
        <w:rPr>
          <w:noProof/>
        </w:rPr>
        <w:drawing>
          <wp:inline distT="0" distB="0" distL="0" distR="0" wp14:anchorId="149839C0" wp14:editId="318CF39A">
            <wp:extent cx="5959928" cy="36277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3849" cy="36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99" w:rsidRDefault="00F24736" w:rsidP="00C33FBC">
      <w:pPr>
        <w:rPr>
          <w:lang w:val="fr-FR"/>
        </w:rPr>
      </w:pPr>
      <w:r>
        <w:rPr>
          <w:lang w:val="fr-FR"/>
        </w:rPr>
        <w:lastRenderedPageBreak/>
        <w:t>La fonction select permet de retourner le résultat d’une requête en BDD.</w:t>
      </w:r>
    </w:p>
    <w:p w:rsidR="00F24736" w:rsidRDefault="00F24736" w:rsidP="00C33FBC">
      <w:pPr>
        <w:rPr>
          <w:lang w:val="fr-FR"/>
        </w:rPr>
      </w:pPr>
      <w:r>
        <w:rPr>
          <w:lang w:val="fr-FR"/>
        </w:rPr>
        <w:t>On y place en paramètre, le nom du champs, le nom de la table et la donnée entrée par l’utilisateur</w:t>
      </w:r>
    </w:p>
    <w:p w:rsidR="00F24736" w:rsidRDefault="00F24736" w:rsidP="00C33FBC">
      <w:pPr>
        <w:rPr>
          <w:lang w:val="fr-FR"/>
        </w:rPr>
      </w:pPr>
      <w:r>
        <w:rPr>
          <w:noProof/>
        </w:rPr>
        <w:drawing>
          <wp:inline distT="0" distB="0" distL="0" distR="0" wp14:anchorId="38094CDD" wp14:editId="0FEF7560">
            <wp:extent cx="459105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36" w:rsidRDefault="00F24736" w:rsidP="00C33FBC">
      <w:pPr>
        <w:rPr>
          <w:lang w:val="fr-FR"/>
        </w:rPr>
      </w:pPr>
    </w:p>
    <w:p w:rsidR="00F24736" w:rsidRDefault="00F24736" w:rsidP="00C33FBC">
      <w:pPr>
        <w:rPr>
          <w:lang w:val="fr-FR"/>
        </w:rPr>
      </w:pPr>
      <w:r>
        <w:rPr>
          <w:lang w:val="fr-FR"/>
        </w:rPr>
        <w:t>La fonction insertAccount démarre lorsque l’utilisateur spécifie qu’il n’a pas de compte.</w:t>
      </w:r>
    </w:p>
    <w:p w:rsidR="00F24736" w:rsidRDefault="00F24736" w:rsidP="00C33FBC">
      <w:pPr>
        <w:rPr>
          <w:lang w:val="fr-FR"/>
        </w:rPr>
      </w:pPr>
      <w:r>
        <w:rPr>
          <w:noProof/>
        </w:rPr>
        <w:drawing>
          <wp:inline distT="0" distB="0" distL="0" distR="0" wp14:anchorId="0C564F2E" wp14:editId="048D6E3B">
            <wp:extent cx="257175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36" w:rsidRDefault="00F24736" w:rsidP="00C33FBC">
      <w:pPr>
        <w:rPr>
          <w:lang w:val="fr-FR"/>
        </w:rPr>
      </w:pPr>
      <w:r>
        <w:rPr>
          <w:lang w:val="fr-FR"/>
        </w:rPr>
        <w:t>Elle lui propose alors des champs à renseigner pour compléter ses info</w:t>
      </w:r>
      <w:bookmarkStart w:id="0" w:name="_GoBack"/>
      <w:bookmarkEnd w:id="0"/>
      <w:r>
        <w:rPr>
          <w:lang w:val="fr-FR"/>
        </w:rPr>
        <w:t>rmations et créer son compte</w:t>
      </w:r>
    </w:p>
    <w:p w:rsidR="00C33FBC" w:rsidRDefault="00C33FBC" w:rsidP="00C33FBC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Classe Couleur</w:t>
      </w:r>
    </w:p>
    <w:p w:rsidR="00C33FBC" w:rsidRPr="00C33FBC" w:rsidRDefault="00C33FBC" w:rsidP="00C33FBC">
      <w:pPr>
        <w:rPr>
          <w:lang w:val="fr-FR"/>
        </w:rPr>
      </w:pPr>
      <w:r>
        <w:rPr>
          <w:lang w:val="fr-FR"/>
        </w:rPr>
        <w:t>La Classe couleur permet de gérer les couleurs et de retourner si elle est présente ou non. Elle retourne également les positions possibles.</w:t>
      </w:r>
    </w:p>
    <w:p w:rsidR="00C33FBC" w:rsidRDefault="00C33FBC" w:rsidP="00C33FBC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Classe Case</w:t>
      </w:r>
    </w:p>
    <w:p w:rsidR="00C33FBC" w:rsidRDefault="00C33FBC" w:rsidP="00C33FBC">
      <w:pPr>
        <w:rPr>
          <w:lang w:val="fr-FR"/>
        </w:rPr>
      </w:pPr>
      <w:r>
        <w:rPr>
          <w:lang w:val="fr-FR"/>
        </w:rPr>
        <w:t xml:space="preserve">La Classe Case permet de retourner les cases où les couleurs ont été </w:t>
      </w:r>
      <w:r w:rsidR="005A744E">
        <w:rPr>
          <w:lang w:val="fr-FR"/>
        </w:rPr>
        <w:t>retournées</w:t>
      </w:r>
      <w:r>
        <w:rPr>
          <w:lang w:val="fr-FR"/>
        </w:rPr>
        <w:t>.</w:t>
      </w:r>
    </w:p>
    <w:p w:rsidR="00C33FBC" w:rsidRDefault="00C33FBC" w:rsidP="00C33FBC">
      <w:pPr>
        <w:rPr>
          <w:lang w:val="fr-FR"/>
        </w:rPr>
      </w:pPr>
      <w:r>
        <w:rPr>
          <w:lang w:val="fr-FR"/>
        </w:rPr>
        <w:t>Booléen -&gt; Trouvé</w:t>
      </w:r>
    </w:p>
    <w:p w:rsidR="00C33FBC" w:rsidRDefault="00C33FBC" w:rsidP="00C33FBC">
      <w:pPr>
        <w:rPr>
          <w:lang w:val="fr-FR"/>
        </w:rPr>
      </w:pPr>
      <w:r>
        <w:rPr>
          <w:lang w:val="fr-FR"/>
        </w:rPr>
        <w:t>Booléen Couleur -&gt; True / False</w:t>
      </w:r>
    </w:p>
    <w:p w:rsidR="00C33FBC" w:rsidRPr="00C33FBC" w:rsidRDefault="00C33FBC" w:rsidP="00C33FBC">
      <w:pPr>
        <w:rPr>
          <w:lang w:val="fr-FR"/>
        </w:rPr>
      </w:pPr>
    </w:p>
    <w:p w:rsidR="00F137E0" w:rsidRPr="00F137E0" w:rsidRDefault="00F137E0" w:rsidP="00F137E0">
      <w:pPr>
        <w:rPr>
          <w:lang w:val="fr-FR"/>
        </w:rPr>
      </w:pPr>
    </w:p>
    <w:sectPr w:rsidR="00F137E0" w:rsidRPr="00F137E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48B" w:rsidRDefault="00CA348B">
      <w:r>
        <w:separator/>
      </w:r>
    </w:p>
    <w:p w:rsidR="00CA348B" w:rsidRDefault="00CA348B"/>
  </w:endnote>
  <w:endnote w:type="continuationSeparator" w:id="0">
    <w:p w:rsidR="00CA348B" w:rsidRDefault="00CA348B">
      <w:r>
        <w:continuationSeparator/>
      </w:r>
    </w:p>
    <w:p w:rsidR="00CA348B" w:rsidRDefault="00CA3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2A0C49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8-02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2A0C49" w:rsidRDefault="00FA1794">
              <w:pPr>
                <w:pStyle w:val="Footer"/>
              </w:pPr>
              <w:r>
                <w:t>2/20/2018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2A0C49" w:rsidRDefault="00FA1794">
              <w:pPr>
                <w:pStyle w:val="Footer"/>
                <w:jc w:val="center"/>
              </w:pPr>
              <w:r>
                <w:t>Projet MASTERMIND</w:t>
              </w:r>
            </w:p>
          </w:tc>
        </w:sdtContent>
      </w:sdt>
      <w:tc>
        <w:tcPr>
          <w:tcW w:w="750" w:type="pct"/>
        </w:tcPr>
        <w:p w:rsidR="002A0C49" w:rsidRDefault="003E0421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F24736">
            <w:rPr>
              <w:noProof/>
            </w:rPr>
            <w:t>7</w:t>
          </w:r>
          <w:r>
            <w:fldChar w:fldCharType="end"/>
          </w:r>
        </w:p>
      </w:tc>
    </w:tr>
  </w:tbl>
  <w:p w:rsidR="002A0C49" w:rsidRDefault="002A0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48B" w:rsidRDefault="00CA348B">
      <w:r>
        <w:separator/>
      </w:r>
    </w:p>
    <w:p w:rsidR="00CA348B" w:rsidRDefault="00CA348B"/>
  </w:footnote>
  <w:footnote w:type="continuationSeparator" w:id="0">
    <w:p w:rsidR="00CA348B" w:rsidRDefault="00CA348B">
      <w:r>
        <w:continuationSeparator/>
      </w:r>
    </w:p>
    <w:p w:rsidR="00CA348B" w:rsidRDefault="00CA34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C49" w:rsidRDefault="00C33FB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posOffset>-185057</wp:posOffset>
          </wp:positionH>
          <wp:positionV relativeFrom="paragraph">
            <wp:posOffset>-402590</wp:posOffset>
          </wp:positionV>
          <wp:extent cx="861060" cy="86106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embres-yno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060" cy="861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F76DF"/>
    <w:multiLevelType w:val="hybridMultilevel"/>
    <w:tmpl w:val="6234D626"/>
    <w:lvl w:ilvl="0" w:tplc="50BEE5F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0205E14"/>
    <w:multiLevelType w:val="hybridMultilevel"/>
    <w:tmpl w:val="0FF68BC6"/>
    <w:lvl w:ilvl="0" w:tplc="34C258C6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B5BE1"/>
    <w:multiLevelType w:val="hybridMultilevel"/>
    <w:tmpl w:val="E68E62EA"/>
    <w:lvl w:ilvl="0" w:tplc="7546622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52FC4C91"/>
    <w:multiLevelType w:val="hybridMultilevel"/>
    <w:tmpl w:val="4D925D2E"/>
    <w:lvl w:ilvl="0" w:tplc="9E86FC4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60FD1A51"/>
    <w:multiLevelType w:val="hybridMultilevel"/>
    <w:tmpl w:val="43FED3A8"/>
    <w:lvl w:ilvl="0" w:tplc="CE9007DE">
      <w:start w:val="1"/>
      <w:numFmt w:val="upperRoman"/>
      <w:lvlText w:val="%1."/>
      <w:lvlJc w:val="left"/>
      <w:pPr>
        <w:ind w:left="792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675A22B3"/>
    <w:multiLevelType w:val="hybridMultilevel"/>
    <w:tmpl w:val="A6A4868C"/>
    <w:lvl w:ilvl="0" w:tplc="07DCC29E">
      <w:start w:val="1"/>
      <w:numFmt w:val="bullet"/>
      <w:lvlText w:val="-"/>
      <w:lvlJc w:val="left"/>
      <w:pPr>
        <w:ind w:left="432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706C21A8"/>
    <w:multiLevelType w:val="hybridMultilevel"/>
    <w:tmpl w:val="C11A8862"/>
    <w:lvl w:ilvl="0" w:tplc="61FEDE0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2" w:hanging="360"/>
      </w:pPr>
    </w:lvl>
    <w:lvl w:ilvl="2" w:tplc="040C001B" w:tentative="1">
      <w:start w:val="1"/>
      <w:numFmt w:val="lowerRoman"/>
      <w:lvlText w:val="%3."/>
      <w:lvlJc w:val="right"/>
      <w:pPr>
        <w:ind w:left="1872" w:hanging="180"/>
      </w:pPr>
    </w:lvl>
    <w:lvl w:ilvl="3" w:tplc="040C000F" w:tentative="1">
      <w:start w:val="1"/>
      <w:numFmt w:val="decimal"/>
      <w:lvlText w:val="%4."/>
      <w:lvlJc w:val="left"/>
      <w:pPr>
        <w:ind w:left="2592" w:hanging="360"/>
      </w:pPr>
    </w:lvl>
    <w:lvl w:ilvl="4" w:tplc="040C0019" w:tentative="1">
      <w:start w:val="1"/>
      <w:numFmt w:val="lowerLetter"/>
      <w:lvlText w:val="%5."/>
      <w:lvlJc w:val="left"/>
      <w:pPr>
        <w:ind w:left="3312" w:hanging="360"/>
      </w:pPr>
    </w:lvl>
    <w:lvl w:ilvl="5" w:tplc="040C001B" w:tentative="1">
      <w:start w:val="1"/>
      <w:numFmt w:val="lowerRoman"/>
      <w:lvlText w:val="%6."/>
      <w:lvlJc w:val="right"/>
      <w:pPr>
        <w:ind w:left="4032" w:hanging="180"/>
      </w:pPr>
    </w:lvl>
    <w:lvl w:ilvl="6" w:tplc="040C000F" w:tentative="1">
      <w:start w:val="1"/>
      <w:numFmt w:val="decimal"/>
      <w:lvlText w:val="%7."/>
      <w:lvlJc w:val="left"/>
      <w:pPr>
        <w:ind w:left="4752" w:hanging="360"/>
      </w:pPr>
    </w:lvl>
    <w:lvl w:ilvl="7" w:tplc="040C0019" w:tentative="1">
      <w:start w:val="1"/>
      <w:numFmt w:val="lowerLetter"/>
      <w:lvlText w:val="%8."/>
      <w:lvlJc w:val="left"/>
      <w:pPr>
        <w:ind w:left="5472" w:hanging="360"/>
      </w:pPr>
    </w:lvl>
    <w:lvl w:ilvl="8" w:tplc="040C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94"/>
    <w:rsid w:val="0002726C"/>
    <w:rsid w:val="002A0C49"/>
    <w:rsid w:val="003E0421"/>
    <w:rsid w:val="004E444D"/>
    <w:rsid w:val="0057193F"/>
    <w:rsid w:val="005A744E"/>
    <w:rsid w:val="006B2801"/>
    <w:rsid w:val="00902610"/>
    <w:rsid w:val="00A45151"/>
    <w:rsid w:val="00B345D1"/>
    <w:rsid w:val="00C266F3"/>
    <w:rsid w:val="00C33FBC"/>
    <w:rsid w:val="00CA348B"/>
    <w:rsid w:val="00D17E3C"/>
    <w:rsid w:val="00D36F32"/>
    <w:rsid w:val="00D63999"/>
    <w:rsid w:val="00DA5C9F"/>
    <w:rsid w:val="00F137E0"/>
    <w:rsid w:val="00F24736"/>
    <w:rsid w:val="00F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2899EA"/>
  <w15:chartTrackingRefBased/>
  <w15:docId w15:val="{410305D1-DB50-42F3-81C9-19538BB9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F1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%20CHIAPELLO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0</TotalTime>
  <Pages>8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MASTERMIND</vt:lpstr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MASTERMIND</dc:title>
  <dc:creator>Adrian CHIAPELLO, MARTIN LECHEMIA, MATHIEU TRUCHOT, TOMMY DESHAIRS</dc:creator>
  <cp:keywords/>
  <cp:lastModifiedBy>CHIAPELLO Adrian</cp:lastModifiedBy>
  <cp:revision>7</cp:revision>
  <dcterms:created xsi:type="dcterms:W3CDTF">2018-02-20T09:09:00Z</dcterms:created>
  <dcterms:modified xsi:type="dcterms:W3CDTF">2018-02-20T11:35:00Z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