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0721CB" w:rsidRDefault="00E07A93" w:rsidP="00C6554A">
      <w:pPr>
        <w:pStyle w:val="Photo"/>
        <w:rPr>
          <w:rFonts w:ascii="Franklin Gothic Demi Cond" w:hAnsi="Franklin Gothic Demi Cond"/>
          <w:lang w:val="fr-FR"/>
        </w:rPr>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4381500" cy="2735580"/>
            <wp:effectExtent l="0" t="0" r="0" b="7620"/>
            <wp:docPr id="8" name="Picture 8" descr="Résultat de recherche 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735580"/>
                    </a:xfrm>
                    <a:prstGeom prst="rect">
                      <a:avLst/>
                    </a:prstGeom>
                    <a:noFill/>
                    <a:ln>
                      <a:noFill/>
                    </a:ln>
                  </pic:spPr>
                </pic:pic>
              </a:graphicData>
            </a:graphic>
          </wp:inline>
        </w:drawing>
      </w:r>
    </w:p>
    <w:bookmarkEnd w:id="0"/>
    <w:bookmarkEnd w:id="1"/>
    <w:bookmarkEnd w:id="2"/>
    <w:bookmarkEnd w:id="3"/>
    <w:bookmarkEnd w:id="4"/>
    <w:p w:rsidR="00C6554A" w:rsidRPr="000721CB" w:rsidRDefault="00B66629" w:rsidP="00C6554A">
      <w:pPr>
        <w:pStyle w:val="Title"/>
        <w:rPr>
          <w:rFonts w:ascii="Franklin Gothic Demi Cond" w:hAnsi="Franklin Gothic Demi Cond"/>
          <w:lang w:val="fr-FR"/>
        </w:rPr>
      </w:pPr>
      <w:r w:rsidRPr="000721CB">
        <w:rPr>
          <w:rFonts w:ascii="Franklin Gothic Demi Cond" w:hAnsi="Franklin Gothic Demi Cond"/>
          <w:lang w:val="fr-FR"/>
        </w:rPr>
        <w:t>Master Mind</w:t>
      </w:r>
    </w:p>
    <w:p w:rsidR="00C6554A" w:rsidRPr="000721CB" w:rsidRDefault="00B66629" w:rsidP="00C6554A">
      <w:pPr>
        <w:pStyle w:val="Subtitle"/>
        <w:rPr>
          <w:rFonts w:ascii="Franklin Gothic Demi Cond" w:hAnsi="Franklin Gothic Demi Cond"/>
          <w:lang w:val="fr-FR"/>
        </w:rPr>
      </w:pPr>
      <w:r w:rsidRPr="000721CB">
        <w:rPr>
          <w:rFonts w:ascii="Franklin Gothic Demi Cond" w:hAnsi="Franklin Gothic Demi Cond"/>
          <w:lang w:val="fr-FR"/>
        </w:rPr>
        <w:t>MANUEL D’UTILISATION</w:t>
      </w:r>
    </w:p>
    <w:p w:rsidR="00B66629" w:rsidRPr="000721CB" w:rsidRDefault="00B66629" w:rsidP="000721CB">
      <w:pPr>
        <w:pStyle w:val="ContactInfo"/>
        <w:rPr>
          <w:rFonts w:ascii="Franklin Gothic Demi Cond" w:hAnsi="Franklin Gothic Demi Cond"/>
          <w:lang w:val="fr-FR"/>
        </w:rPr>
      </w:pPr>
      <w:r w:rsidRPr="000721CB">
        <w:rPr>
          <w:rFonts w:ascii="Franklin Gothic Demi Cond" w:hAnsi="Franklin Gothic Demi Cond"/>
          <w:lang w:val="fr-FR"/>
        </w:rPr>
        <w:t xml:space="preserve">B2 Ingésup </w:t>
      </w:r>
      <w:r w:rsidR="00C6554A" w:rsidRPr="000721CB">
        <w:rPr>
          <w:rFonts w:ascii="Franklin Gothic Demi Cond" w:hAnsi="Franklin Gothic Demi Cond"/>
          <w:lang w:val="fr-FR"/>
        </w:rPr>
        <w:t xml:space="preserve">| </w:t>
      </w:r>
      <w:r w:rsidRPr="000721CB">
        <w:rPr>
          <w:rFonts w:ascii="Franklin Gothic Demi Cond" w:hAnsi="Franklin Gothic Demi Cond"/>
          <w:lang w:val="fr-FR"/>
        </w:rPr>
        <w:t xml:space="preserve">Projet Java </w:t>
      </w:r>
      <w:r w:rsidR="00C6554A" w:rsidRPr="000721CB">
        <w:rPr>
          <w:rFonts w:ascii="Franklin Gothic Demi Cond" w:hAnsi="Franklin Gothic Demi Cond"/>
          <w:lang w:val="fr-FR"/>
        </w:rPr>
        <w:t xml:space="preserve">| </w:t>
      </w:r>
      <w:r w:rsidRPr="000721CB">
        <w:rPr>
          <w:rFonts w:ascii="Franklin Gothic Demi Cond" w:hAnsi="Franklin Gothic Demi Cond"/>
          <w:lang w:val="fr-FR"/>
        </w:rPr>
        <w:t>13 Mars 2018</w:t>
      </w:r>
      <w:r w:rsidR="00C6554A" w:rsidRPr="000721CB">
        <w:rPr>
          <w:rFonts w:ascii="Franklin Gothic Demi Cond" w:hAnsi="Franklin Gothic Demi Cond"/>
          <w:lang w:val="fr-FR"/>
        </w:rPr>
        <w:br w:type="page"/>
      </w:r>
    </w:p>
    <w:p w:rsidR="00B66629" w:rsidRDefault="00B66629" w:rsidP="000721CB">
      <w:pPr>
        <w:pStyle w:val="Heading1"/>
        <w:jc w:val="center"/>
        <w:rPr>
          <w:lang w:val="fr-FR"/>
        </w:rPr>
      </w:pPr>
      <w:r w:rsidRPr="000721CB">
        <w:rPr>
          <w:lang w:val="fr-FR"/>
        </w:rPr>
        <w:lastRenderedPageBreak/>
        <w:t>Démarrage de l’application</w:t>
      </w:r>
    </w:p>
    <w:p w:rsidR="00E07A93" w:rsidRDefault="007D5015" w:rsidP="00E07A93">
      <w:pPr>
        <w:rPr>
          <w:lang w:val="fr-FR"/>
        </w:rPr>
      </w:pPr>
      <w:r>
        <w:rPr>
          <w:lang w:val="fr-FR"/>
        </w:rPr>
        <w:t xml:space="preserve">Pour démarrer l’application, il faut que vous vous rendiez dans le dossier contenant « master mind 2.jar ». Vous devez lancer une invite de commande en tapant « cmd » puis faites « Entrée » comme ci-dessous : </w:t>
      </w:r>
    </w:p>
    <w:p w:rsidR="007D5015" w:rsidRDefault="007D5015" w:rsidP="00E07A93">
      <w:pPr>
        <w:rPr>
          <w:lang w:val="fr-FR"/>
        </w:rPr>
      </w:pPr>
      <w:r>
        <w:rPr>
          <w:noProof/>
        </w:rPr>
        <w:drawing>
          <wp:inline distT="0" distB="0" distL="0" distR="0" wp14:anchorId="33A452B3" wp14:editId="398EF509">
            <wp:extent cx="5486400" cy="740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40410"/>
                    </a:xfrm>
                    <a:prstGeom prst="rect">
                      <a:avLst/>
                    </a:prstGeom>
                  </pic:spPr>
                </pic:pic>
              </a:graphicData>
            </a:graphic>
          </wp:inline>
        </w:drawing>
      </w:r>
    </w:p>
    <w:p w:rsidR="007D5015" w:rsidRDefault="007D5015" w:rsidP="00E07A93">
      <w:pPr>
        <w:rPr>
          <w:lang w:val="fr-FR"/>
        </w:rPr>
      </w:pPr>
    </w:p>
    <w:p w:rsidR="007D5015" w:rsidRDefault="007D5015" w:rsidP="00E07A93">
      <w:pPr>
        <w:rPr>
          <w:lang w:val="fr-FR"/>
        </w:rPr>
      </w:pPr>
      <w:r>
        <w:rPr>
          <w:lang w:val="fr-FR"/>
        </w:rPr>
        <w:t xml:space="preserve">Une Invite de commande devrait apparaitre comme-ceci : </w:t>
      </w:r>
    </w:p>
    <w:p w:rsidR="007D5015" w:rsidRDefault="007D5015" w:rsidP="00E07A93">
      <w:pPr>
        <w:rPr>
          <w:lang w:val="fr-FR"/>
        </w:rPr>
      </w:pPr>
      <w:r>
        <w:rPr>
          <w:noProof/>
        </w:rPr>
        <w:drawing>
          <wp:inline distT="0" distB="0" distL="0" distR="0" wp14:anchorId="343613ED" wp14:editId="428AF11B">
            <wp:extent cx="5486400" cy="934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34085"/>
                    </a:xfrm>
                    <a:prstGeom prst="rect">
                      <a:avLst/>
                    </a:prstGeom>
                  </pic:spPr>
                </pic:pic>
              </a:graphicData>
            </a:graphic>
          </wp:inline>
        </w:drawing>
      </w:r>
    </w:p>
    <w:p w:rsidR="007D5015" w:rsidRDefault="007D5015" w:rsidP="00E07A93">
      <w:pPr>
        <w:rPr>
          <w:lang w:val="fr-FR"/>
        </w:rPr>
      </w:pPr>
      <w:r>
        <w:rPr>
          <w:lang w:val="fr-FR"/>
        </w:rPr>
        <w:t xml:space="preserve">Tapez la commande suivante : java -jar « master mind 2.jar» et faites « Entrée » : </w:t>
      </w:r>
    </w:p>
    <w:p w:rsidR="007D5015" w:rsidRDefault="007D5015" w:rsidP="00E07A93">
      <w:pPr>
        <w:rPr>
          <w:lang w:val="fr-FR"/>
        </w:rPr>
      </w:pPr>
      <w:r>
        <w:rPr>
          <w:noProof/>
        </w:rPr>
        <w:drawing>
          <wp:inline distT="0" distB="0" distL="0" distR="0" wp14:anchorId="2A8FFB80" wp14:editId="0992B3B2">
            <wp:extent cx="5486400" cy="1348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48105"/>
                    </a:xfrm>
                    <a:prstGeom prst="rect">
                      <a:avLst/>
                    </a:prstGeom>
                  </pic:spPr>
                </pic:pic>
              </a:graphicData>
            </a:graphic>
          </wp:inline>
        </w:drawing>
      </w:r>
    </w:p>
    <w:p w:rsidR="007D5015" w:rsidRDefault="007D5015" w:rsidP="00E07A93">
      <w:pPr>
        <w:rPr>
          <w:lang w:val="fr-FR"/>
        </w:rPr>
      </w:pPr>
      <w:r>
        <w:rPr>
          <w:lang w:val="fr-FR"/>
        </w:rPr>
        <w:t>Le jeu vient de se lancer. Vous pouvez passer au point suivant pour créer votre compte.</w:t>
      </w:r>
    </w:p>
    <w:p w:rsidR="007D5015" w:rsidRDefault="007D5015" w:rsidP="007D5015">
      <w:pPr>
        <w:pStyle w:val="Heading1"/>
        <w:jc w:val="center"/>
        <w:rPr>
          <w:lang w:val="fr-FR"/>
        </w:rPr>
      </w:pPr>
      <w:r>
        <w:rPr>
          <w:lang w:val="fr-FR"/>
        </w:rPr>
        <w:t>Comment jouer ?</w:t>
      </w:r>
    </w:p>
    <w:p w:rsidR="007D5015" w:rsidRPr="00E07A93" w:rsidRDefault="007D5015" w:rsidP="00E07A93">
      <w:pPr>
        <w:rPr>
          <w:lang w:val="fr-FR"/>
        </w:rPr>
      </w:pPr>
    </w:p>
    <w:p w:rsidR="00B66629" w:rsidRPr="000721CB" w:rsidRDefault="00B66629" w:rsidP="00B66629">
      <w:pPr>
        <w:pStyle w:val="ListParagraph"/>
        <w:numPr>
          <w:ilvl w:val="0"/>
          <w:numId w:val="18"/>
        </w:numPr>
        <w:rPr>
          <w:rFonts w:ascii="Franklin Gothic Demi Cond" w:hAnsi="Franklin Gothic Demi Cond"/>
          <w:lang w:val="fr-FR"/>
        </w:rPr>
      </w:pPr>
      <w:r w:rsidRPr="000721CB">
        <w:rPr>
          <w:rFonts w:ascii="Franklin Gothic Demi Cond" w:hAnsi="Franklin Gothic Demi Cond"/>
          <w:lang w:val="fr-FR"/>
        </w:rPr>
        <w:t>Création de Compte</w:t>
      </w:r>
    </w:p>
    <w:p w:rsidR="00B66629" w:rsidRPr="000721CB" w:rsidRDefault="00B66629" w:rsidP="00B66629">
      <w:pPr>
        <w:rPr>
          <w:rFonts w:ascii="Franklin Gothic Demi Cond" w:hAnsi="Franklin Gothic Demi Cond"/>
          <w:lang w:val="fr-FR"/>
        </w:rPr>
      </w:pPr>
      <w:r w:rsidRPr="000721CB">
        <w:rPr>
          <w:rFonts w:ascii="Franklin Gothic Demi Cond" w:hAnsi="Franklin Gothic Demi Cond"/>
          <w:lang w:val="fr-FR"/>
        </w:rPr>
        <w:t>La Création de compte se fait lors du lancement du programme, vous devez entrer « n » lors de la question posée. Vous devrez</w:t>
      </w:r>
      <w:r w:rsidR="00466B22" w:rsidRPr="000721CB">
        <w:rPr>
          <w:rFonts w:ascii="Franklin Gothic Demi Cond" w:hAnsi="Franklin Gothic Demi Cond"/>
          <w:lang w:val="fr-FR"/>
        </w:rPr>
        <w:t xml:space="preserve"> entrer votre nom, votre prénom, votre pseudo, votre mot de passe, votre adresse mail ainsi que votre date de naissance. Si vous n’avez pas d’erreur(s) votre compte sera créé comme ci-dessous.</w:t>
      </w:r>
    </w:p>
    <w:p w:rsidR="00B66629" w:rsidRPr="000721CB" w:rsidRDefault="00B66629" w:rsidP="00B66629">
      <w:pPr>
        <w:rPr>
          <w:rFonts w:ascii="Franklin Gothic Demi Cond" w:hAnsi="Franklin Gothic Demi Cond"/>
          <w:lang w:val="fr-FR"/>
        </w:rPr>
      </w:pPr>
      <w:r w:rsidRPr="000721CB">
        <w:rPr>
          <w:rFonts w:ascii="Franklin Gothic Demi Cond" w:hAnsi="Franklin Gothic Demi Cond"/>
          <w:noProof/>
        </w:rPr>
        <w:lastRenderedPageBreak/>
        <w:drawing>
          <wp:inline distT="0" distB="0" distL="0" distR="0" wp14:anchorId="609E007C" wp14:editId="6233E435">
            <wp:extent cx="54864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38475"/>
                    </a:xfrm>
                    <a:prstGeom prst="rect">
                      <a:avLst/>
                    </a:prstGeom>
                  </pic:spPr>
                </pic:pic>
              </a:graphicData>
            </a:graphic>
          </wp:inline>
        </w:drawing>
      </w:r>
    </w:p>
    <w:p w:rsidR="00B66629" w:rsidRPr="000721CB" w:rsidRDefault="00B66629" w:rsidP="00B66629">
      <w:pPr>
        <w:pStyle w:val="ListParagraph"/>
        <w:numPr>
          <w:ilvl w:val="0"/>
          <w:numId w:val="18"/>
        </w:numPr>
        <w:rPr>
          <w:rFonts w:ascii="Franklin Gothic Demi Cond" w:hAnsi="Franklin Gothic Demi Cond"/>
          <w:lang w:val="fr-FR"/>
        </w:rPr>
      </w:pPr>
      <w:r w:rsidRPr="000721CB">
        <w:rPr>
          <w:rFonts w:ascii="Franklin Gothic Demi Cond" w:hAnsi="Franklin Gothic Demi Cond"/>
          <w:lang w:val="fr-FR"/>
        </w:rPr>
        <w:t>Connexion au Compte</w:t>
      </w:r>
    </w:p>
    <w:p w:rsidR="00466B22" w:rsidRPr="000721CB" w:rsidRDefault="00466B22" w:rsidP="00466B22">
      <w:pPr>
        <w:rPr>
          <w:rFonts w:ascii="Franklin Gothic Demi Cond" w:hAnsi="Franklin Gothic Demi Cond"/>
          <w:lang w:val="fr-FR"/>
        </w:rPr>
      </w:pPr>
      <w:r w:rsidRPr="000721CB">
        <w:rPr>
          <w:rFonts w:ascii="Franklin Gothic Demi Cond" w:hAnsi="Franklin Gothic Demi Cond"/>
          <w:lang w:val="fr-FR"/>
        </w:rPr>
        <w:t>Vous pouvez désormais vous connecter au compte que vous avez créé précédemment, il vous faudra pour cela votre Pseudo et votre mot de passe (cf. image2).</w:t>
      </w:r>
    </w:p>
    <w:p w:rsidR="00466B22" w:rsidRPr="000721CB" w:rsidRDefault="00466B22" w:rsidP="00466B22">
      <w:pPr>
        <w:rPr>
          <w:rFonts w:ascii="Franklin Gothic Demi Cond" w:hAnsi="Franklin Gothic Demi Cond"/>
          <w:lang w:val="fr-FR"/>
        </w:rPr>
      </w:pPr>
      <w:r w:rsidRPr="000721CB">
        <w:rPr>
          <w:rFonts w:ascii="Franklin Gothic Demi Cond" w:hAnsi="Franklin Gothic Demi Cond"/>
          <w:noProof/>
        </w:rPr>
        <w:drawing>
          <wp:inline distT="0" distB="0" distL="0" distR="0" wp14:anchorId="608F8CD1" wp14:editId="48554D7B">
            <wp:extent cx="3933825"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3829050"/>
                    </a:xfrm>
                    <a:prstGeom prst="rect">
                      <a:avLst/>
                    </a:prstGeom>
                  </pic:spPr>
                </pic:pic>
              </a:graphicData>
            </a:graphic>
          </wp:inline>
        </w:drawing>
      </w:r>
    </w:p>
    <w:p w:rsidR="00466B22" w:rsidRPr="000721CB" w:rsidRDefault="00466B22" w:rsidP="00466B22">
      <w:pPr>
        <w:rPr>
          <w:rFonts w:ascii="Franklin Gothic Demi Cond" w:hAnsi="Franklin Gothic Demi Cond"/>
          <w:lang w:val="fr-FR"/>
        </w:rPr>
      </w:pPr>
    </w:p>
    <w:p w:rsidR="00466B22" w:rsidRPr="000721CB" w:rsidRDefault="00466B22" w:rsidP="000721CB">
      <w:pPr>
        <w:pStyle w:val="Heading1"/>
        <w:jc w:val="center"/>
        <w:rPr>
          <w:lang w:val="fr-FR"/>
        </w:rPr>
      </w:pPr>
      <w:r w:rsidRPr="000721CB">
        <w:rPr>
          <w:lang w:val="fr-FR"/>
        </w:rPr>
        <w:t>Le Menu</w:t>
      </w:r>
    </w:p>
    <w:p w:rsidR="00466B22" w:rsidRPr="000721CB" w:rsidRDefault="00466B22" w:rsidP="00466B22">
      <w:pPr>
        <w:pStyle w:val="ListParagraph"/>
        <w:numPr>
          <w:ilvl w:val="0"/>
          <w:numId w:val="19"/>
        </w:numPr>
        <w:rPr>
          <w:rFonts w:ascii="Franklin Gothic Demi Cond" w:hAnsi="Franklin Gothic Demi Cond"/>
          <w:lang w:val="fr-FR"/>
        </w:rPr>
      </w:pPr>
      <w:r w:rsidRPr="000721CB">
        <w:rPr>
          <w:rFonts w:ascii="Franklin Gothic Demi Cond" w:hAnsi="Franklin Gothic Demi Cond"/>
          <w:lang w:val="fr-FR"/>
        </w:rPr>
        <w:t>Je choisis une combinaison, vous jouez</w:t>
      </w:r>
    </w:p>
    <w:p w:rsidR="00466B22" w:rsidRPr="000721CB" w:rsidRDefault="00466B22" w:rsidP="00466B22">
      <w:pPr>
        <w:rPr>
          <w:rFonts w:ascii="Franklin Gothic Demi Cond" w:hAnsi="Franklin Gothic Demi Cond"/>
          <w:lang w:val="fr-FR"/>
        </w:rPr>
      </w:pPr>
      <w:r w:rsidRPr="000721CB">
        <w:rPr>
          <w:rFonts w:ascii="Franklin Gothic Demi Cond" w:hAnsi="Franklin Gothic Demi Cond"/>
          <w:lang w:val="fr-FR"/>
        </w:rPr>
        <w:t>C’est le mode contre l’</w:t>
      </w:r>
      <w:r w:rsidR="001E675D" w:rsidRPr="000721CB">
        <w:rPr>
          <w:rFonts w:ascii="Franklin Gothic Demi Cond" w:hAnsi="Franklin Gothic Demi Cond"/>
          <w:lang w:val="fr-FR"/>
        </w:rPr>
        <w:t xml:space="preserve">ordinateur, il vous choisit une combinaison et vous devez la trouver un 10 essais comme ci-dessous : </w:t>
      </w:r>
    </w:p>
    <w:p w:rsidR="001E675D" w:rsidRPr="000721CB" w:rsidRDefault="001E675D" w:rsidP="00466B22">
      <w:pPr>
        <w:rPr>
          <w:rFonts w:ascii="Franklin Gothic Demi Cond" w:hAnsi="Franklin Gothic Demi Cond"/>
          <w:lang w:val="fr-FR"/>
        </w:rPr>
      </w:pPr>
      <w:r w:rsidRPr="000721CB">
        <w:rPr>
          <w:rFonts w:ascii="Franklin Gothic Demi Cond" w:hAnsi="Franklin Gothic Demi Cond"/>
          <w:noProof/>
        </w:rPr>
        <w:drawing>
          <wp:inline distT="0" distB="0" distL="0" distR="0" wp14:anchorId="70540B13" wp14:editId="28E106B6">
            <wp:extent cx="5486400" cy="80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807085"/>
                    </a:xfrm>
                    <a:prstGeom prst="rect">
                      <a:avLst/>
                    </a:prstGeom>
                  </pic:spPr>
                </pic:pic>
              </a:graphicData>
            </a:graphic>
          </wp:inline>
        </w:drawing>
      </w:r>
    </w:p>
    <w:p w:rsidR="001E675D" w:rsidRPr="000721CB" w:rsidRDefault="001E675D" w:rsidP="00466B22">
      <w:pPr>
        <w:rPr>
          <w:rFonts w:ascii="Franklin Gothic Demi Cond" w:hAnsi="Franklin Gothic Demi Cond"/>
          <w:lang w:val="fr-FR"/>
        </w:rPr>
      </w:pPr>
    </w:p>
    <w:p w:rsidR="001E675D" w:rsidRPr="000721CB" w:rsidRDefault="001E675D" w:rsidP="001E675D">
      <w:pPr>
        <w:pStyle w:val="ListParagraph"/>
        <w:numPr>
          <w:ilvl w:val="0"/>
          <w:numId w:val="19"/>
        </w:numPr>
        <w:rPr>
          <w:rFonts w:ascii="Franklin Gothic Demi Cond" w:hAnsi="Franklin Gothic Demi Cond"/>
          <w:lang w:val="fr-FR"/>
        </w:rPr>
      </w:pPr>
      <w:r w:rsidRPr="000721CB">
        <w:rPr>
          <w:rFonts w:ascii="Franklin Gothic Demi Cond" w:hAnsi="Franklin Gothic Demi Cond"/>
          <w:lang w:val="fr-FR"/>
        </w:rPr>
        <w:t>Vous choisissez la combinaison, je joue</w:t>
      </w:r>
    </w:p>
    <w:p w:rsidR="001E675D" w:rsidRPr="000721CB" w:rsidRDefault="001E675D" w:rsidP="00466B22">
      <w:pPr>
        <w:rPr>
          <w:rFonts w:ascii="Franklin Gothic Demi Cond" w:hAnsi="Franklin Gothic Demi Cond"/>
          <w:lang w:val="fr-FR"/>
        </w:rPr>
      </w:pPr>
      <w:r w:rsidRPr="000721CB">
        <w:rPr>
          <w:rFonts w:ascii="Franklin Gothic Demi Cond" w:hAnsi="Franklin Gothic Demi Cond"/>
          <w:lang w:val="fr-FR"/>
        </w:rPr>
        <w:t>C’est vous qui faites jouer l’ordinateur, il va avoir 10 essais pour trouver votre combinaison, tapez « 2 »</w:t>
      </w:r>
      <w:r w:rsidR="00883362" w:rsidRPr="000721CB">
        <w:rPr>
          <w:rFonts w:ascii="Franklin Gothic Demi Cond" w:hAnsi="Franklin Gothic Demi Cond"/>
          <w:lang w:val="fr-FR"/>
        </w:rPr>
        <w:t xml:space="preserve"> pour lancer ce mode.</w:t>
      </w:r>
    </w:p>
    <w:p w:rsidR="00883362" w:rsidRPr="000721CB" w:rsidRDefault="008F68D2" w:rsidP="00466B22">
      <w:pPr>
        <w:rPr>
          <w:rFonts w:ascii="Franklin Gothic Demi Cond" w:hAnsi="Franklin Gothic Demi Cond"/>
          <w:lang w:val="fr-FR"/>
        </w:rPr>
      </w:pPr>
      <w:r w:rsidRPr="000721CB">
        <w:rPr>
          <w:rFonts w:ascii="Franklin Gothic Demi Cond" w:hAnsi="Franklin Gothic Demi Cond"/>
          <w:noProof/>
        </w:rPr>
        <w:drawing>
          <wp:inline distT="0" distB="0" distL="0" distR="0" wp14:anchorId="56D53D2A" wp14:editId="669A0B05">
            <wp:extent cx="2895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1619250"/>
                    </a:xfrm>
                    <a:prstGeom prst="rect">
                      <a:avLst/>
                    </a:prstGeom>
                  </pic:spPr>
                </pic:pic>
              </a:graphicData>
            </a:graphic>
          </wp:inline>
        </w:drawing>
      </w:r>
    </w:p>
    <w:p w:rsidR="008F68D2" w:rsidRPr="000721CB" w:rsidRDefault="008F68D2" w:rsidP="00466B22">
      <w:pPr>
        <w:rPr>
          <w:rFonts w:ascii="Franklin Gothic Demi Cond" w:hAnsi="Franklin Gothic Demi Cond"/>
          <w:lang w:val="fr-FR"/>
        </w:rPr>
      </w:pPr>
      <w:r w:rsidRPr="000721CB">
        <w:rPr>
          <w:rFonts w:ascii="Franklin Gothic Demi Cond" w:hAnsi="Franklin Gothic Demi Cond"/>
          <w:lang w:val="fr-FR"/>
        </w:rPr>
        <w:t>Au bout des 10 tours il devrait vous proposer la bonne solution a mois que vous ayez réussi à le berner.</w:t>
      </w:r>
    </w:p>
    <w:p w:rsidR="00C6554A" w:rsidRPr="000721CB" w:rsidRDefault="008F68D2" w:rsidP="008F68D2">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t>Afficher le profil</w:t>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 xml:space="preserve">Vos informations personnelles s’affichent, sauf votre mot de passe qui reste confidentiel. L’affichage du profil s’obtient en tapant « 3 » </w:t>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noProof/>
        </w:rPr>
        <w:drawing>
          <wp:inline distT="0" distB="0" distL="0" distR="0" wp14:anchorId="6C9AA1EE" wp14:editId="5E1D6402">
            <wp:extent cx="2865120" cy="1319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3962" cy="1333261"/>
                    </a:xfrm>
                    <a:prstGeom prst="rect">
                      <a:avLst/>
                    </a:prstGeom>
                  </pic:spPr>
                </pic:pic>
              </a:graphicData>
            </a:graphic>
          </wp:inline>
        </w:drawing>
      </w:r>
    </w:p>
    <w:p w:rsidR="008F68D2" w:rsidRPr="000721CB" w:rsidRDefault="008F68D2" w:rsidP="008F68D2">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lastRenderedPageBreak/>
        <w:t>Modifier vos informations</w:t>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 xml:space="preserve">Vous pouvez modifier vos informations en tapant « 4 », un menu apparaitra pour changer vos informations comme ci-dessous : </w:t>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noProof/>
        </w:rPr>
        <w:drawing>
          <wp:inline distT="0" distB="0" distL="0" distR="0" wp14:anchorId="49832E3F" wp14:editId="39F9C00A">
            <wp:extent cx="4114800" cy="224073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5894" cy="2306675"/>
                    </a:xfrm>
                    <a:prstGeom prst="rect">
                      <a:avLst/>
                    </a:prstGeom>
                  </pic:spPr>
                </pic:pic>
              </a:graphicData>
            </a:graphic>
          </wp:inline>
        </w:drawing>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Selon le champ que vous voulez modifier il vous faudra entrer le numéro du champ en fonction comme ci-dessus pour changer le prénom par exemple.</w:t>
      </w:r>
    </w:p>
    <w:p w:rsidR="008F68D2" w:rsidRPr="000721CB" w:rsidRDefault="008F68D2" w:rsidP="008F68D2">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t>Afficher les statistiques</w:t>
      </w:r>
    </w:p>
    <w:p w:rsidR="008F68D2" w:rsidRPr="000721CB" w:rsidRDefault="008F68D2" w:rsidP="008F68D2">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 xml:space="preserve">Vous pouvez afficher les statistiques en tapant « 5 » elles vous permettrons de voir votre ratio </w:t>
      </w:r>
      <w:r w:rsidR="000721CB" w:rsidRPr="000721CB">
        <w:rPr>
          <w:rFonts w:ascii="Franklin Gothic Demi Cond" w:hAnsi="Franklin Gothic Demi Cond"/>
          <w:lang w:val="fr-FR"/>
        </w:rPr>
        <w:t>de victoire et de défaite et votre classement général par rapport aux autres joueurs.</w:t>
      </w:r>
    </w:p>
    <w:p w:rsidR="000721CB" w:rsidRPr="000721CB" w:rsidRDefault="000721CB" w:rsidP="000721CB">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t>Créer un nouveau compte</w:t>
      </w:r>
    </w:p>
    <w:p w:rsidR="000721CB" w:rsidRPr="000721CB" w:rsidRDefault="000721CB" w:rsidP="000721CB">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L’option 6 vous permet de recommencer de zéro en créant un nouveau compte.</w:t>
      </w:r>
    </w:p>
    <w:p w:rsidR="000721CB" w:rsidRPr="000721CB" w:rsidRDefault="000721CB" w:rsidP="000721CB">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t>Changer de compte</w:t>
      </w:r>
    </w:p>
    <w:p w:rsidR="000721CB" w:rsidRPr="000721CB" w:rsidRDefault="000721CB" w:rsidP="000721CB">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Vous pouvez également vous connecter à un autre compte en tapant « 7 », cela peut vous permettre de jouer à 2 sur le même jeu avec un compte différent et donc séparer vos statistiques par exemple.</w:t>
      </w:r>
    </w:p>
    <w:p w:rsidR="000721CB" w:rsidRPr="000721CB" w:rsidRDefault="000721CB" w:rsidP="000721CB">
      <w:pPr>
        <w:pStyle w:val="ListBullet"/>
        <w:numPr>
          <w:ilvl w:val="0"/>
          <w:numId w:val="19"/>
        </w:numPr>
        <w:rPr>
          <w:rFonts w:ascii="Franklin Gothic Demi Cond" w:hAnsi="Franklin Gothic Demi Cond"/>
          <w:lang w:val="fr-FR"/>
        </w:rPr>
      </w:pPr>
      <w:r w:rsidRPr="000721CB">
        <w:rPr>
          <w:rFonts w:ascii="Franklin Gothic Demi Cond" w:hAnsi="Franklin Gothic Demi Cond"/>
          <w:lang w:val="fr-FR"/>
        </w:rPr>
        <w:t>Quitter</w:t>
      </w:r>
    </w:p>
    <w:p w:rsidR="002C74C0" w:rsidRDefault="000721CB" w:rsidP="000721CB">
      <w:pPr>
        <w:pStyle w:val="ListBullet"/>
        <w:numPr>
          <w:ilvl w:val="0"/>
          <w:numId w:val="0"/>
        </w:numPr>
        <w:ind w:left="720" w:hanging="360"/>
        <w:rPr>
          <w:rFonts w:ascii="Franklin Gothic Demi Cond" w:hAnsi="Franklin Gothic Demi Cond"/>
          <w:lang w:val="fr-FR"/>
        </w:rPr>
      </w:pPr>
      <w:r w:rsidRPr="000721CB">
        <w:rPr>
          <w:rFonts w:ascii="Franklin Gothic Demi Cond" w:hAnsi="Franklin Gothic Demi Cond"/>
          <w:lang w:val="fr-FR"/>
        </w:rPr>
        <w:t>Enfin l’option 8 vous permettra de quitter l’</w:t>
      </w:r>
      <w:r w:rsidR="00E07A93">
        <w:rPr>
          <w:rFonts w:ascii="Franklin Gothic Demi Cond" w:hAnsi="Franklin Gothic Demi Cond"/>
          <w:lang w:val="fr-FR"/>
        </w:rPr>
        <w:t>application et se déconnecte automatiquement.</w:t>
      </w:r>
    </w:p>
    <w:p w:rsidR="000166FA" w:rsidRDefault="000166FA" w:rsidP="000721CB">
      <w:pPr>
        <w:pStyle w:val="ListBullet"/>
        <w:numPr>
          <w:ilvl w:val="0"/>
          <w:numId w:val="0"/>
        </w:numPr>
        <w:ind w:left="720" w:hanging="360"/>
        <w:rPr>
          <w:rFonts w:ascii="Franklin Gothic Demi Cond" w:hAnsi="Franklin Gothic Demi Cond"/>
          <w:lang w:val="fr-FR"/>
        </w:rPr>
      </w:pPr>
    </w:p>
    <w:p w:rsidR="000166FA" w:rsidRDefault="000166FA" w:rsidP="000721CB">
      <w:pPr>
        <w:pStyle w:val="ListBullet"/>
        <w:numPr>
          <w:ilvl w:val="0"/>
          <w:numId w:val="0"/>
        </w:numPr>
        <w:ind w:left="720" w:hanging="360"/>
        <w:rPr>
          <w:rFonts w:ascii="Franklin Gothic Demi Cond" w:hAnsi="Franklin Gothic Demi Cond"/>
          <w:lang w:val="fr-FR"/>
        </w:rPr>
      </w:pPr>
      <w:r>
        <w:rPr>
          <w:rFonts w:ascii="Franklin Gothic Demi Cond" w:hAnsi="Franklin Gothic Demi Cond"/>
          <w:lang w:val="fr-FR"/>
        </w:rPr>
        <w:t>L’équipe du Mastermind vous souhaite de bonnes parties.</w:t>
      </w:r>
    </w:p>
    <w:p w:rsidR="000166FA" w:rsidRPr="000721CB" w:rsidRDefault="000166FA" w:rsidP="000166FA">
      <w:pPr>
        <w:pStyle w:val="ListBullet"/>
        <w:numPr>
          <w:ilvl w:val="0"/>
          <w:numId w:val="0"/>
        </w:numPr>
        <w:ind w:left="720" w:hanging="360"/>
        <w:rPr>
          <w:rFonts w:ascii="Franklin Gothic Demi Cond" w:hAnsi="Franklin Gothic Demi Cond"/>
          <w:lang w:val="fr-FR"/>
        </w:rPr>
      </w:pPr>
      <w:r>
        <w:rPr>
          <w:rFonts w:ascii="Franklin Gothic Demi Cond" w:hAnsi="Franklin Gothic Demi Cond"/>
          <w:lang w:val="fr-FR"/>
        </w:rPr>
        <w:t>Pour tout complément d’informations merci de contacter le support.</w:t>
      </w:r>
      <w:bookmarkStart w:id="5" w:name="_GoBack"/>
      <w:bookmarkEnd w:id="5"/>
    </w:p>
    <w:sectPr w:rsidR="000166FA" w:rsidRPr="000721CB">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45A" w:rsidRDefault="00EF645A" w:rsidP="00C6554A">
      <w:pPr>
        <w:spacing w:before="0" w:after="0" w:line="240" w:lineRule="auto"/>
      </w:pPr>
      <w:r>
        <w:separator/>
      </w:r>
    </w:p>
  </w:endnote>
  <w:endnote w:type="continuationSeparator" w:id="0">
    <w:p w:rsidR="00EF645A" w:rsidRDefault="00EF64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0166F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45A" w:rsidRDefault="00EF645A" w:rsidP="00C6554A">
      <w:pPr>
        <w:spacing w:before="0" w:after="0" w:line="240" w:lineRule="auto"/>
      </w:pPr>
      <w:r>
        <w:separator/>
      </w:r>
    </w:p>
  </w:footnote>
  <w:footnote w:type="continuationSeparator" w:id="0">
    <w:p w:rsidR="00EF645A" w:rsidRDefault="00EF64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6702B3"/>
    <w:multiLevelType w:val="hybridMultilevel"/>
    <w:tmpl w:val="B7805D32"/>
    <w:lvl w:ilvl="0" w:tplc="7A5EF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58C6BCC"/>
    <w:multiLevelType w:val="hybridMultilevel"/>
    <w:tmpl w:val="4A2874EA"/>
    <w:lvl w:ilvl="0" w:tplc="7B56F388">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F86948"/>
    <w:multiLevelType w:val="hybridMultilevel"/>
    <w:tmpl w:val="1952CA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756B9C"/>
    <w:multiLevelType w:val="hybridMultilevel"/>
    <w:tmpl w:val="93968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29"/>
    <w:rsid w:val="000166FA"/>
    <w:rsid w:val="000721CB"/>
    <w:rsid w:val="001E675D"/>
    <w:rsid w:val="002554CD"/>
    <w:rsid w:val="00293B83"/>
    <w:rsid w:val="002B4294"/>
    <w:rsid w:val="00333D0D"/>
    <w:rsid w:val="00466B22"/>
    <w:rsid w:val="004C049F"/>
    <w:rsid w:val="005000E2"/>
    <w:rsid w:val="006A3CE7"/>
    <w:rsid w:val="007D5015"/>
    <w:rsid w:val="00883362"/>
    <w:rsid w:val="008F68D2"/>
    <w:rsid w:val="00B66629"/>
    <w:rsid w:val="00C6554A"/>
    <w:rsid w:val="00E07A93"/>
    <w:rsid w:val="00ED7C44"/>
    <w:rsid w:val="00E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E411D"/>
  <w15:chartTrackingRefBased/>
  <w15:docId w15:val="{7CD54900-176C-45B7-8C0F-78AACF09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66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20CHIAPELL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5</Pages>
  <Words>420</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CHIAPELLO</dc:creator>
  <cp:keywords/>
  <dc:description/>
  <cp:lastModifiedBy>CHIAPELLO Adrian</cp:lastModifiedBy>
  <cp:revision>4</cp:revision>
  <dcterms:created xsi:type="dcterms:W3CDTF">2018-03-12T16:19:00Z</dcterms:created>
  <dcterms:modified xsi:type="dcterms:W3CDTF">2018-03-13T10:10:00Z</dcterms:modified>
</cp:coreProperties>
</file>