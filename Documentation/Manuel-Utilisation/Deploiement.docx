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2A0C49" w:rsidRDefault="003E0421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8420100</wp:posOffset>
                    </wp:positionV>
                    <wp:extent cx="5941060" cy="731520"/>
                    <wp:effectExtent l="0" t="0" r="254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106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C49" w:rsidRDefault="00EF19F2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794">
                                      <w:t>Adrian CHIAPELLO, MARTIN LECHEMIA, MATHIEU TRUCHOT, TOMMY DESHAIRS</w:t>
                                    </w:r>
                                  </w:sdtContent>
                                </w:sdt>
                                <w:r w:rsidR="003E0421">
                                  <w:t xml:space="preserve"> </w:t>
                                </w:r>
                              </w:p>
                              <w:p w:rsidR="002A0C49" w:rsidRDefault="002A0C49">
                                <w:pPr>
                                  <w:pStyle w:val="Contactinfo"/>
                                </w:pPr>
                              </w:p>
                              <w:p w:rsidR="002A0C49" w:rsidRDefault="002A0C49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16.6pt;margin-top:663pt;width:467.8pt;height:57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" filled="f" stroked="f" strokeweight=".5pt">
                    <v:textbox inset="0,0,0,0">
                      <w:txbxContent>
                        <w:p w:rsidR="002A0C49" w:rsidRDefault="00CA348B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794">
                                <w:t>Adrian CHIAPELLO, MARTIN LECHEMIA, MATHIEU TRUCHOT, TOMMY DESHAIRS</w:t>
                              </w:r>
                            </w:sdtContent>
                          </w:sdt>
                          <w:r w:rsidR="003E0421">
                            <w:t xml:space="preserve"> </w:t>
                          </w:r>
                        </w:p>
                        <w:p w:rsidR="002A0C49" w:rsidRDefault="002A0C49">
                          <w:pPr>
                            <w:pStyle w:val="Contactinfo"/>
                          </w:pPr>
                        </w:p>
                        <w:p w:rsidR="002A0C49" w:rsidRDefault="002A0C49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C49" w:rsidRDefault="003E0421">
                                <w:pPr>
                                  <w:pStyle w:val="Logo"/>
                                </w:pPr>
                                <w:r>
                                  <w:drawing>
                                    <wp:inline distT="0" distB="0" distL="0" distR="0">
                                      <wp:extent cx="1447800" cy="1447800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4780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0C49" w:rsidRDefault="00FA1794">
                                    <w:pPr>
                                      <w:pStyle w:val="Titre"/>
                                    </w:pPr>
                                    <w:r>
                                      <w:t>Projet MASTERMIND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0C49" w:rsidRDefault="00FA1794">
                                    <w:pPr>
                                      <w:pStyle w:val="Sous-titr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2A0C49" w:rsidRDefault="003E0421">
                          <w:pPr>
                            <w:pStyle w:val="Logo"/>
                          </w:pPr>
                          <w:r>
                            <w:drawing>
                              <wp:inline distT="0" distB="0" distL="0" distR="0">
                                <wp:extent cx="1447800" cy="144780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780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0C49" w:rsidRDefault="00FA1794">
                              <w:pPr>
                                <w:pStyle w:val="Title"/>
                              </w:pPr>
                              <w:r>
                                <w:t>Projet MASTERMIND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A0C49" w:rsidRDefault="00FA1794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C49" w:rsidRDefault="003E0421">
                                <w:pPr>
                                  <w:pStyle w:val="Sous-titr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FA1794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0C49" w:rsidRDefault="00FA1794">
                                    <w:pPr>
                                      <w:pStyle w:val="Sous-titre"/>
                                    </w:pPr>
                                    <w:r>
                                      <w:t>February 20,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2A0C49" w:rsidRDefault="003E0421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FA1794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A0C49" w:rsidRDefault="00FA1794">
                              <w:pPr>
                                <w:pStyle w:val="Subtitle"/>
                              </w:pPr>
                              <w:r>
                                <w:t>February 20,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096A8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C06DCB" w:rsidRDefault="00C06DCB">
      <w:pPr>
        <w:pStyle w:val="Titre1"/>
        <w:rPr>
          <w:lang w:val="fr-FR"/>
        </w:rPr>
      </w:pPr>
    </w:p>
    <w:sdt>
      <w:sdtPr>
        <w:rPr>
          <w:lang w:val="fr-FR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A0C49" w:rsidRDefault="00FA1794">
          <w:pPr>
            <w:pStyle w:val="Titre1"/>
            <w:rPr>
              <w:lang w:val="fr-FR"/>
            </w:rPr>
          </w:pPr>
          <w:r>
            <w:rPr>
              <w:lang w:val="fr-FR"/>
            </w:rPr>
            <w:t>Projet MASTERMIND</w:t>
          </w:r>
        </w:p>
      </w:sdtContent>
    </w:sdt>
    <w:p w:rsidR="00C06DCB" w:rsidRPr="00C06DCB" w:rsidRDefault="00C06DCB" w:rsidP="00C06DCB">
      <w:pPr>
        <w:rPr>
          <w:lang w:val="fr-FR"/>
        </w:rPr>
      </w:pPr>
    </w:p>
    <w:p w:rsidR="002A0C49" w:rsidRDefault="007749C1">
      <w:pPr>
        <w:pStyle w:val="Titre2"/>
        <w:rPr>
          <w:lang w:val="fr-FR"/>
        </w:rPr>
      </w:pPr>
      <w:r>
        <w:rPr>
          <w:lang w:val="fr-FR"/>
        </w:rPr>
        <w:t>Document de deploiement de l’application</w:t>
      </w:r>
    </w:p>
    <w:p w:rsidR="00C06DCB" w:rsidRPr="00C06DCB" w:rsidRDefault="00C06DCB" w:rsidP="00C06DCB">
      <w:pPr>
        <w:rPr>
          <w:lang w:val="fr-FR"/>
        </w:rPr>
      </w:pPr>
    </w:p>
    <w:p w:rsidR="002A0C49" w:rsidRDefault="00FA1794">
      <w:pPr>
        <w:rPr>
          <w:lang w:val="fr-FR"/>
        </w:rPr>
      </w:pPr>
      <w:r>
        <w:rPr>
          <w:lang w:val="fr-FR"/>
        </w:rPr>
        <w:t xml:space="preserve">Documentation technique pour le projet </w:t>
      </w:r>
      <w:proofErr w:type="spellStart"/>
      <w:r>
        <w:rPr>
          <w:lang w:val="fr-FR"/>
        </w:rPr>
        <w:t>Mastermind</w:t>
      </w:r>
      <w:proofErr w:type="spellEnd"/>
      <w:r>
        <w:rPr>
          <w:lang w:val="fr-FR"/>
        </w:rPr>
        <w:t xml:space="preserve"> réalisé en Java</w:t>
      </w:r>
    </w:p>
    <w:p w:rsidR="00C06DCB" w:rsidRDefault="00C06DCB">
      <w:pPr>
        <w:rPr>
          <w:lang w:val="fr-FR"/>
        </w:rPr>
      </w:pPr>
    </w:p>
    <w:p w:rsidR="001C3945" w:rsidRDefault="001C3945" w:rsidP="001C3945">
      <w:pPr>
        <w:pStyle w:val="Titre2"/>
        <w:rPr>
          <w:lang w:val="fr-FR"/>
        </w:rPr>
      </w:pPr>
      <w:r>
        <w:rPr>
          <w:lang w:val="fr-FR"/>
        </w:rPr>
        <w:t>INSTALLATION DE WAMP</w:t>
      </w:r>
    </w:p>
    <w:p w:rsidR="00C06DCB" w:rsidRPr="00C06DCB" w:rsidRDefault="00C06DCB" w:rsidP="00C06DCB">
      <w:pPr>
        <w:rPr>
          <w:lang w:val="fr-FR"/>
        </w:rPr>
      </w:pPr>
    </w:p>
    <w:p w:rsidR="001C3945" w:rsidRDefault="001C3945">
      <w:pPr>
        <w:rPr>
          <w:lang w:val="fr-FR"/>
        </w:rPr>
      </w:pPr>
      <w:proofErr w:type="spellStart"/>
      <w:r>
        <w:rPr>
          <w:lang w:val="fr-FR"/>
        </w:rPr>
        <w:t>Wamp</w:t>
      </w:r>
      <w:proofErr w:type="spellEnd"/>
      <w:r>
        <w:rPr>
          <w:lang w:val="fr-FR"/>
        </w:rPr>
        <w:t xml:space="preserve"> implémente </w:t>
      </w:r>
      <w:proofErr w:type="spellStart"/>
      <w:r>
        <w:rPr>
          <w:lang w:val="fr-FR"/>
        </w:rPr>
        <w:t>phpmyadmin</w:t>
      </w:r>
      <w:proofErr w:type="spellEnd"/>
      <w:r>
        <w:rPr>
          <w:lang w:val="fr-FR"/>
        </w:rPr>
        <w:t>, qui sert à gérer des bases de données :</w:t>
      </w:r>
    </w:p>
    <w:p w:rsidR="001C3945" w:rsidRDefault="001C3945" w:rsidP="001C3945">
      <w:pPr>
        <w:rPr>
          <w:lang w:val="fr-FR"/>
        </w:rPr>
      </w:pPr>
      <w:r>
        <w:rPr>
          <w:lang w:val="fr-FR"/>
        </w:rPr>
        <w:t xml:space="preserve">On peut télécharger </w:t>
      </w:r>
      <w:proofErr w:type="spellStart"/>
      <w:r>
        <w:rPr>
          <w:lang w:val="fr-FR"/>
        </w:rPr>
        <w:t>wamp</w:t>
      </w:r>
      <w:proofErr w:type="spellEnd"/>
      <w:r>
        <w:rPr>
          <w:lang w:val="fr-FR"/>
        </w:rPr>
        <w:t xml:space="preserve"> sur </w:t>
      </w:r>
      <w:hyperlink r:id="rId11" w:history="1">
        <w:r w:rsidRPr="001C3945">
          <w:rPr>
            <w:rStyle w:val="Lienhypertexte"/>
            <w:lang w:val="fr-FR"/>
          </w:rPr>
          <w:t>ce site</w:t>
        </w:r>
        <w:r w:rsidR="00C06DCB">
          <w:rPr>
            <w:rStyle w:val="Lienhypertexte"/>
            <w:lang w:val="fr-FR"/>
          </w:rPr>
          <w:t>.</w:t>
        </w:r>
        <w:r w:rsidRPr="001C3945">
          <w:rPr>
            <w:rStyle w:val="Lienhypertexte"/>
            <w:lang w:val="fr-FR"/>
          </w:rPr>
          <w:t> </w:t>
        </w:r>
      </w:hyperlink>
    </w:p>
    <w:p w:rsidR="00C06DCB" w:rsidRDefault="00C06DCB" w:rsidP="001C3945">
      <w:pPr>
        <w:rPr>
          <w:lang w:val="fr-FR"/>
        </w:rPr>
      </w:pPr>
    </w:p>
    <w:p w:rsidR="001C3945" w:rsidRDefault="001C3945" w:rsidP="001C3945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2952937" cy="252306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00" cy="252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96" w:rsidRDefault="00905396" w:rsidP="00905396">
      <w:pPr>
        <w:rPr>
          <w:lang w:val="fr-FR"/>
        </w:rPr>
      </w:pPr>
      <w:r>
        <w:rPr>
          <w:lang w:val="fr-FR"/>
        </w:rPr>
        <w:t>Sur Edge : cliquer sur « enregistrer » puis « exécuter ». Sur les autres navigateurs, la procédure peut être légèrement différente.</w:t>
      </w:r>
    </w:p>
    <w:p w:rsidR="00111154" w:rsidRDefault="00111154" w:rsidP="00905396">
      <w:pPr>
        <w:rPr>
          <w:lang w:val="fr-FR"/>
        </w:rPr>
      </w:pPr>
      <w:r>
        <w:rPr>
          <w:lang w:val="fr-FR"/>
        </w:rPr>
        <w:t>L’installeur va vous demander les droits administrateurs, lui accorder.</w:t>
      </w:r>
    </w:p>
    <w:p w:rsidR="00111154" w:rsidRDefault="00111154" w:rsidP="00905396">
      <w:pPr>
        <w:rPr>
          <w:lang w:val="fr-FR"/>
        </w:rPr>
      </w:pPr>
    </w:p>
    <w:p w:rsidR="00111154" w:rsidRDefault="00111154" w:rsidP="00905396">
      <w:pPr>
        <w:rPr>
          <w:lang w:val="fr-FR"/>
        </w:rPr>
      </w:pPr>
    </w:p>
    <w:p w:rsidR="00111154" w:rsidRDefault="00111154" w:rsidP="00905396">
      <w:pPr>
        <w:rPr>
          <w:lang w:val="fr-FR"/>
        </w:rPr>
      </w:pPr>
    </w:p>
    <w:p w:rsidR="00111154" w:rsidRDefault="00111154" w:rsidP="00905396">
      <w:pPr>
        <w:rPr>
          <w:lang w:val="fr-FR"/>
        </w:rPr>
      </w:pPr>
    </w:p>
    <w:p w:rsidR="00111154" w:rsidRDefault="00111154" w:rsidP="00905396">
      <w:pPr>
        <w:rPr>
          <w:lang w:val="fr-FR"/>
        </w:rPr>
      </w:pPr>
    </w:p>
    <w:p w:rsidR="00111154" w:rsidRDefault="00111154" w:rsidP="00905396">
      <w:pPr>
        <w:rPr>
          <w:lang w:val="fr-FR"/>
        </w:rPr>
      </w:pPr>
    </w:p>
    <w:p w:rsidR="00111154" w:rsidRDefault="00111154" w:rsidP="00C06DCB">
      <w:pPr>
        <w:ind w:left="0"/>
        <w:rPr>
          <w:lang w:val="fr-FR"/>
        </w:rPr>
      </w:pPr>
    </w:p>
    <w:p w:rsidR="00C06DCB" w:rsidRDefault="00C06DCB" w:rsidP="00C06DCB">
      <w:pPr>
        <w:ind w:left="0"/>
        <w:rPr>
          <w:lang w:val="fr-FR"/>
        </w:rPr>
      </w:pPr>
    </w:p>
    <w:p w:rsidR="00111154" w:rsidRDefault="00111154" w:rsidP="00905396">
      <w:pPr>
        <w:rPr>
          <w:lang w:val="fr-FR"/>
        </w:rPr>
      </w:pPr>
      <w:r>
        <w:rPr>
          <w:lang w:val="fr-FR"/>
        </w:rPr>
        <w:lastRenderedPageBreak/>
        <w:t>L’installation va démarrer :</w:t>
      </w:r>
    </w:p>
    <w:p w:rsidR="00111154" w:rsidRDefault="00111154" w:rsidP="00905396">
      <w:pPr>
        <w:rPr>
          <w:lang w:val="fr-FR"/>
        </w:rPr>
      </w:pPr>
    </w:p>
    <w:p w:rsidR="00111154" w:rsidRDefault="00111154" w:rsidP="0011115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3987888" cy="3233843"/>
            <wp:effectExtent l="0" t="0" r="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4" b="3250"/>
                    <a:stretch/>
                  </pic:blipFill>
                  <pic:spPr bwMode="auto">
                    <a:xfrm>
                      <a:off x="0" y="0"/>
                      <a:ext cx="3990970" cy="32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154" w:rsidRDefault="00111154" w:rsidP="00111154">
      <w:pPr>
        <w:rPr>
          <w:lang w:val="fr-FR"/>
        </w:rPr>
      </w:pPr>
      <w:r>
        <w:rPr>
          <w:lang w:val="fr-FR"/>
        </w:rPr>
        <w:t>Validez lors des 2 fenêtres qui s’ouvrent</w:t>
      </w:r>
    </w:p>
    <w:p w:rsidR="00111154" w:rsidRDefault="00111154" w:rsidP="0011115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2DCB41F" wp14:editId="438F34B5">
            <wp:extent cx="3071283" cy="1547144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009" cy="15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54" w:rsidRDefault="00111154" w:rsidP="0011115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AB889F7" wp14:editId="6250780A">
            <wp:extent cx="3039533" cy="1548765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61"/>
                    <a:stretch/>
                  </pic:blipFill>
                  <pic:spPr bwMode="auto">
                    <a:xfrm>
                      <a:off x="0" y="0"/>
                      <a:ext cx="3066324" cy="156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D94" w:rsidRDefault="00CC6D94" w:rsidP="00CC6D94">
      <w:pPr>
        <w:rPr>
          <w:lang w:val="fr-FR"/>
        </w:rPr>
      </w:pPr>
      <w:proofErr w:type="spellStart"/>
      <w:r>
        <w:rPr>
          <w:lang w:val="fr-FR"/>
        </w:rPr>
        <w:t>Wamp</w:t>
      </w:r>
      <w:proofErr w:type="spellEnd"/>
      <w:r>
        <w:rPr>
          <w:lang w:val="fr-FR"/>
        </w:rPr>
        <w:t xml:space="preserve"> est maintenant installé</w:t>
      </w:r>
      <w:r w:rsidR="00C06DCB">
        <w:rPr>
          <w:lang w:val="fr-FR"/>
        </w:rPr>
        <w:t> !</w:t>
      </w:r>
    </w:p>
    <w:p w:rsidR="001C3945" w:rsidRPr="00FA1794" w:rsidRDefault="001C3945">
      <w:pPr>
        <w:rPr>
          <w:lang w:val="fr-FR"/>
        </w:rPr>
      </w:pPr>
    </w:p>
    <w:p w:rsidR="002A0C49" w:rsidRDefault="007749C1">
      <w:pPr>
        <w:pStyle w:val="Titre2"/>
        <w:rPr>
          <w:lang w:val="fr-FR"/>
        </w:rPr>
      </w:pPr>
      <w:r>
        <w:rPr>
          <w:lang w:val="fr-FR"/>
        </w:rPr>
        <w:lastRenderedPageBreak/>
        <w:t>INSTALLATION DE JAVA</w:t>
      </w:r>
    </w:p>
    <w:p w:rsidR="007749C1" w:rsidRDefault="007749C1" w:rsidP="007749C1">
      <w:pPr>
        <w:rPr>
          <w:lang w:val="fr-FR"/>
        </w:rPr>
      </w:pPr>
      <w:r>
        <w:rPr>
          <w:lang w:val="fr-FR"/>
        </w:rPr>
        <w:t xml:space="preserve">Pour exécuter notre application, nous avons besoin d’installer java. Pour cela, on peut se rendre sur le </w:t>
      </w:r>
      <w:hyperlink r:id="rId16" w:history="1">
        <w:r w:rsidRPr="007749C1">
          <w:rPr>
            <w:rStyle w:val="Lienhypertexte"/>
            <w:lang w:val="fr-FR"/>
          </w:rPr>
          <w:t>site de jav</w:t>
        </w:r>
        <w:r>
          <w:rPr>
            <w:rStyle w:val="Lienhypertexte"/>
            <w:lang w:val="fr-FR"/>
          </w:rPr>
          <w:t>a.</w:t>
        </w:r>
      </w:hyperlink>
    </w:p>
    <w:p w:rsidR="007749C1" w:rsidRDefault="007749C1" w:rsidP="007749C1">
      <w:pPr>
        <w:rPr>
          <w:lang w:val="fr-FR"/>
        </w:rPr>
      </w:pPr>
      <w:r>
        <w:rPr>
          <w:lang w:val="fr-FR"/>
        </w:rPr>
        <w:t>Cliquer sur « Téléchargement gratuit »</w:t>
      </w:r>
    </w:p>
    <w:p w:rsidR="007749C1" w:rsidRDefault="007749C1" w:rsidP="009D0F4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868751" cy="2987040"/>
            <wp:effectExtent l="0" t="0" r="825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0"/>
                    <a:stretch/>
                  </pic:blipFill>
                  <pic:spPr bwMode="auto">
                    <a:xfrm>
                      <a:off x="0" y="0"/>
                      <a:ext cx="4871766" cy="29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F43" w:rsidRDefault="009D0F43" w:rsidP="007749C1">
      <w:pPr>
        <w:rPr>
          <w:lang w:val="fr-FR"/>
        </w:rPr>
      </w:pPr>
      <w:r>
        <w:rPr>
          <w:lang w:val="fr-FR"/>
        </w:rPr>
        <w:t>Sur Edge : cliquer sur « enregistrer » puis « exécuter ». Sur les autres navigateurs, la procédure peut être légèrement différente.</w:t>
      </w:r>
    </w:p>
    <w:p w:rsidR="009D0F43" w:rsidRDefault="009D0F43" w:rsidP="007749C1">
      <w:pPr>
        <w:rPr>
          <w:lang w:val="fr-FR"/>
        </w:rPr>
      </w:pPr>
      <w:r>
        <w:rPr>
          <w:lang w:val="fr-FR"/>
        </w:rPr>
        <w:t>Les droits administrateurs vous seront demandés pour pouvoir installer java, il faut l’autoriser.</w:t>
      </w:r>
    </w:p>
    <w:p w:rsidR="009D0F43" w:rsidRDefault="009D0F43" w:rsidP="007749C1">
      <w:pPr>
        <w:rPr>
          <w:lang w:val="fr-FR"/>
        </w:rPr>
      </w:pPr>
      <w:r>
        <w:rPr>
          <w:lang w:val="fr-FR"/>
        </w:rPr>
        <w:t>Une fenêtre va s’ouvrir, cliquer sur « installer »</w:t>
      </w:r>
    </w:p>
    <w:p w:rsidR="009D0F43" w:rsidRPr="007749C1" w:rsidRDefault="009D0F43" w:rsidP="009D0F4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ACB32A3" wp14:editId="73AE8976">
            <wp:extent cx="3055571" cy="23393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105" cy="23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C1" w:rsidRDefault="00982E18" w:rsidP="007749C1">
      <w:pPr>
        <w:rPr>
          <w:lang w:val="fr-FR"/>
        </w:rPr>
      </w:pPr>
      <w:r>
        <w:rPr>
          <w:lang w:val="fr-FR"/>
        </w:rPr>
        <w:t>Patientez pendant l’installation :</w:t>
      </w:r>
    </w:p>
    <w:p w:rsidR="00982E18" w:rsidRDefault="00982E18" w:rsidP="007749C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0FE9C52" wp14:editId="00AD95AF">
            <wp:extent cx="5722620" cy="37795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98" t="3038" r="2820" b="13236"/>
                    <a:stretch/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F43" w:rsidRDefault="00982E18" w:rsidP="007749C1">
      <w:pPr>
        <w:rPr>
          <w:lang w:val="fr-FR"/>
        </w:rPr>
      </w:pPr>
      <w:r>
        <w:rPr>
          <w:lang w:val="fr-FR"/>
        </w:rPr>
        <w:t>L’installation est maintenant terminée :</w:t>
      </w:r>
    </w:p>
    <w:p w:rsidR="009D0F43" w:rsidRDefault="00982E18" w:rsidP="00982E18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219D433" wp14:editId="3751A578">
            <wp:extent cx="4031094" cy="3055620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7145" cy="30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18" w:rsidRDefault="00982E18" w:rsidP="00982E18">
      <w:pPr>
        <w:jc w:val="center"/>
        <w:rPr>
          <w:lang w:val="fr-FR"/>
        </w:rPr>
      </w:pPr>
    </w:p>
    <w:p w:rsidR="00982E18" w:rsidRDefault="00982E18" w:rsidP="00982E18">
      <w:pPr>
        <w:jc w:val="center"/>
        <w:rPr>
          <w:lang w:val="fr-FR"/>
        </w:rPr>
      </w:pPr>
    </w:p>
    <w:p w:rsidR="00982E18" w:rsidRDefault="00982E18" w:rsidP="00982E18">
      <w:pPr>
        <w:jc w:val="center"/>
        <w:rPr>
          <w:lang w:val="fr-FR"/>
        </w:rPr>
      </w:pPr>
    </w:p>
    <w:p w:rsidR="00982E18" w:rsidRDefault="00982E18" w:rsidP="00982E18">
      <w:pPr>
        <w:rPr>
          <w:lang w:val="fr-FR"/>
        </w:rPr>
      </w:pPr>
      <w:r>
        <w:rPr>
          <w:lang w:val="fr-FR"/>
        </w:rPr>
        <w:t>Ouvrir une invite de commande :</w:t>
      </w:r>
    </w:p>
    <w:p w:rsidR="00982E18" w:rsidRDefault="00982E18" w:rsidP="00982E18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5C6509E" wp14:editId="591223D3">
            <wp:extent cx="2449475" cy="3767667"/>
            <wp:effectExtent l="0" t="0" r="8255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2255" cy="37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18" w:rsidRDefault="00982E18" w:rsidP="00982E18">
      <w:pPr>
        <w:rPr>
          <w:lang w:val="fr-FR"/>
        </w:rPr>
      </w:pPr>
      <w:r>
        <w:rPr>
          <w:lang w:val="fr-FR"/>
        </w:rPr>
        <w:t>Dans notre cas, le fichier jar est sur le bureau, c’est-à-dire dans le répertoire C:\Users\User\Desktop</w:t>
      </w:r>
    </w:p>
    <w:p w:rsidR="00982E18" w:rsidRDefault="00982E18" w:rsidP="00982E18">
      <w:pPr>
        <w:rPr>
          <w:lang w:val="fr-FR"/>
        </w:rPr>
      </w:pPr>
      <w:r>
        <w:rPr>
          <w:lang w:val="fr-FR"/>
        </w:rPr>
        <w:t xml:space="preserve">On se dirige donc </w:t>
      </w:r>
      <w:r w:rsidR="001C3945">
        <w:rPr>
          <w:lang w:val="fr-FR"/>
        </w:rPr>
        <w:t>dans le répertoire correspondant avec : cd Chemin\Vers\Le\Fichier\jar</w:t>
      </w:r>
    </w:p>
    <w:p w:rsidR="001C3945" w:rsidRDefault="001C3945" w:rsidP="00982E18">
      <w:pPr>
        <w:rPr>
          <w:lang w:val="fr-FR"/>
        </w:rPr>
      </w:pPr>
      <w:r>
        <w:rPr>
          <w:lang w:val="fr-FR"/>
        </w:rPr>
        <w:t>On lance le programme avec la commande : java -jar Fichier.jar</w:t>
      </w:r>
    </w:p>
    <w:p w:rsidR="009D0F43" w:rsidRDefault="00982E18" w:rsidP="007749C1">
      <w:pPr>
        <w:rPr>
          <w:lang w:val="fr-FR"/>
        </w:rPr>
      </w:pPr>
      <w:r>
        <w:rPr>
          <w:noProof/>
        </w:rPr>
        <w:drawing>
          <wp:inline distT="0" distB="0" distL="0" distR="0" wp14:anchorId="3654B7EB" wp14:editId="68F1BB6E">
            <wp:extent cx="5153025" cy="15525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43" w:rsidRDefault="00914F12" w:rsidP="007749C1">
      <w:pPr>
        <w:rPr>
          <w:lang w:val="fr-FR"/>
        </w:rPr>
      </w:pPr>
      <w:r>
        <w:rPr>
          <w:lang w:val="fr-FR"/>
        </w:rPr>
        <w:t>L’application va démarrer !</w:t>
      </w:r>
      <w:bookmarkStart w:id="0" w:name="_GoBack"/>
      <w:bookmarkEnd w:id="0"/>
    </w:p>
    <w:sectPr w:rsidR="009D0F4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9F2" w:rsidRDefault="00EF19F2">
      <w:r>
        <w:separator/>
      </w:r>
    </w:p>
    <w:p w:rsidR="00EF19F2" w:rsidRDefault="00EF19F2"/>
  </w:endnote>
  <w:endnote w:type="continuationSeparator" w:id="0">
    <w:p w:rsidR="00EF19F2" w:rsidRDefault="00EF19F2">
      <w:r>
        <w:continuationSeparator/>
      </w:r>
    </w:p>
    <w:p w:rsidR="00EF19F2" w:rsidRDefault="00EF1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2A0C49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8-02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A0C49" w:rsidRDefault="00FA1794">
              <w:pPr>
                <w:pStyle w:val="Pieddepage"/>
              </w:pPr>
              <w:r>
                <w:t>2/20/2018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2A0C49" w:rsidRDefault="00FA1794">
              <w:pPr>
                <w:pStyle w:val="Pieddepage"/>
                <w:jc w:val="center"/>
              </w:pPr>
              <w:proofErr w:type="spellStart"/>
              <w:r>
                <w:t>Projet</w:t>
              </w:r>
              <w:proofErr w:type="spellEnd"/>
              <w:r>
                <w:t xml:space="preserve"> MASTERMIND</w:t>
              </w:r>
            </w:p>
          </w:tc>
        </w:sdtContent>
      </w:sdt>
      <w:tc>
        <w:tcPr>
          <w:tcW w:w="750" w:type="pct"/>
        </w:tcPr>
        <w:p w:rsidR="002A0C49" w:rsidRDefault="003E0421">
          <w:pPr>
            <w:pStyle w:val="Pieddepage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F24736">
            <w:rPr>
              <w:noProof/>
            </w:rPr>
            <w:t>7</w:t>
          </w:r>
          <w:r>
            <w:fldChar w:fldCharType="end"/>
          </w:r>
        </w:p>
      </w:tc>
    </w:tr>
  </w:tbl>
  <w:p w:rsidR="002A0C49" w:rsidRDefault="002A0C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9F2" w:rsidRDefault="00EF19F2">
      <w:r>
        <w:separator/>
      </w:r>
    </w:p>
    <w:p w:rsidR="00EF19F2" w:rsidRDefault="00EF19F2"/>
  </w:footnote>
  <w:footnote w:type="continuationSeparator" w:id="0">
    <w:p w:rsidR="00EF19F2" w:rsidRDefault="00EF19F2">
      <w:r>
        <w:continuationSeparator/>
      </w:r>
    </w:p>
    <w:p w:rsidR="00EF19F2" w:rsidRDefault="00EF1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C49" w:rsidRDefault="00C33FBC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-185057</wp:posOffset>
          </wp:positionH>
          <wp:positionV relativeFrom="paragraph">
            <wp:posOffset>-402590</wp:posOffset>
          </wp:positionV>
          <wp:extent cx="861060" cy="86106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mbres-yno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" cy="861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F76DF"/>
    <w:multiLevelType w:val="hybridMultilevel"/>
    <w:tmpl w:val="6234D626"/>
    <w:lvl w:ilvl="0" w:tplc="50BEE5F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0205E14"/>
    <w:multiLevelType w:val="hybridMultilevel"/>
    <w:tmpl w:val="0FF68BC6"/>
    <w:lvl w:ilvl="0" w:tplc="34C258C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56D6D20"/>
    <w:multiLevelType w:val="hybridMultilevel"/>
    <w:tmpl w:val="B4DE4594"/>
    <w:lvl w:ilvl="0" w:tplc="A8B0EC6A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B5BE1"/>
    <w:multiLevelType w:val="hybridMultilevel"/>
    <w:tmpl w:val="E68E62EA"/>
    <w:lvl w:ilvl="0" w:tplc="7546622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2FC4C91"/>
    <w:multiLevelType w:val="hybridMultilevel"/>
    <w:tmpl w:val="4D925D2E"/>
    <w:lvl w:ilvl="0" w:tplc="9E86FC4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60FD1A51"/>
    <w:multiLevelType w:val="hybridMultilevel"/>
    <w:tmpl w:val="43FED3A8"/>
    <w:lvl w:ilvl="0" w:tplc="CE9007DE">
      <w:start w:val="1"/>
      <w:numFmt w:val="upperRoman"/>
      <w:lvlText w:val="%1."/>
      <w:lvlJc w:val="left"/>
      <w:pPr>
        <w:ind w:left="792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675A22B3"/>
    <w:multiLevelType w:val="hybridMultilevel"/>
    <w:tmpl w:val="A6A4868C"/>
    <w:lvl w:ilvl="0" w:tplc="07DCC29E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706C21A8"/>
    <w:multiLevelType w:val="hybridMultilevel"/>
    <w:tmpl w:val="C11A8862"/>
    <w:lvl w:ilvl="0" w:tplc="61FEDE0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94"/>
    <w:rsid w:val="0002726C"/>
    <w:rsid w:val="00111154"/>
    <w:rsid w:val="001C3945"/>
    <w:rsid w:val="002A0C49"/>
    <w:rsid w:val="003E0421"/>
    <w:rsid w:val="004E444D"/>
    <w:rsid w:val="0057193F"/>
    <w:rsid w:val="005A744E"/>
    <w:rsid w:val="006B2801"/>
    <w:rsid w:val="007749C1"/>
    <w:rsid w:val="00902610"/>
    <w:rsid w:val="00905396"/>
    <w:rsid w:val="00914F12"/>
    <w:rsid w:val="00982E18"/>
    <w:rsid w:val="009D0F43"/>
    <w:rsid w:val="00A45151"/>
    <w:rsid w:val="00B345D1"/>
    <w:rsid w:val="00C06DCB"/>
    <w:rsid w:val="00C266F3"/>
    <w:rsid w:val="00C33FBC"/>
    <w:rsid w:val="00CA348B"/>
    <w:rsid w:val="00CC6D94"/>
    <w:rsid w:val="00D17E3C"/>
    <w:rsid w:val="00D36F32"/>
    <w:rsid w:val="00D63999"/>
    <w:rsid w:val="00DA5C9F"/>
    <w:rsid w:val="00EF19F2"/>
    <w:rsid w:val="00F137E0"/>
    <w:rsid w:val="00F24736"/>
    <w:rsid w:val="00F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7DB732"/>
  <w15:chartTrackingRefBased/>
  <w15:docId w15:val="{410305D1-DB50-42F3-81C9-19538BB9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4-Accentuation6">
    <w:name w:val="Grid Table 4 Accent 6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2-Accentuation1">
    <w:name w:val="List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-Accentuation6">
    <w:name w:val="List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-tte">
    <w:name w:val="header"/>
    <w:basedOn w:val="Normal"/>
    <w:link w:val="En-tteCar"/>
    <w:uiPriority w:val="2"/>
    <w:unhideWhenUsed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2"/>
  </w:style>
  <w:style w:type="paragraph" w:styleId="Pieddepage">
    <w:name w:val="footer"/>
    <w:basedOn w:val="Normal"/>
    <w:link w:val="PieddepageCar"/>
    <w:uiPriority w:val="2"/>
    <w:unhideWhenUsed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2"/>
  </w:style>
  <w:style w:type="table" w:customStyle="1" w:styleId="Noborders">
    <w:name w:val="No borders"/>
    <w:basedOn w:val="TableauNormal"/>
    <w:uiPriority w:val="99"/>
    <w:pPr>
      <w:spacing w:after="0" w:line="240" w:lineRule="auto"/>
    </w:pPr>
    <w:tblPr/>
  </w:style>
  <w:style w:type="table" w:styleId="TableauGrille1Clair-Accentuation1">
    <w:name w:val="Grid Table 1 Light Accent 1"/>
    <w:aliases w:val="Sample questionnaires table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eauGrille2-Accentuation1">
    <w:name w:val="Grid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TableauGrille3-Accentuation3">
    <w:name w:val="Grid Table 3 Accent 3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1Clair-Accentuation3">
    <w:name w:val="Grid Table 1 Light Accent 3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TableauListe6Couleur-Accentuation2">
    <w:name w:val="List Table 6 Colorful Accent 2"/>
    <w:basedOn w:val="Tableau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uces">
    <w:name w:val="List Bullet"/>
    <w:basedOn w:val="Normal"/>
    <w:uiPriority w:val="1"/>
    <w:unhideWhenUsed/>
    <w:pPr>
      <w:numPr>
        <w:numId w:val="2"/>
      </w:numPr>
    </w:pPr>
  </w:style>
  <w:style w:type="paragraph" w:styleId="Paragraphedeliste">
    <w:name w:val="List Paragraph"/>
    <w:basedOn w:val="Normal"/>
    <w:uiPriority w:val="34"/>
    <w:unhideWhenUsed/>
    <w:qFormat/>
    <w:rsid w:val="00F137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749C1"/>
    <w:rPr>
      <w:color w:val="F7B61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49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.com/fr/download/win10.js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urceforge.net/projects/wampserver/files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0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%20CHIAPELLO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88</TotalTime>
  <Pages>6</Pages>
  <Words>243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MASTERMIND</vt:lpstr>
      <vt:lpstr>Projet MASTERMIND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MASTERMIND</dc:title>
  <dc:creator>Adrian CHIAPELLO, MARTIN LECHEMIA, MATHIEU TRUCHOT, TOMMY DESHAIRS</dc:creator>
  <cp:keywords/>
  <cp:lastModifiedBy>LECHEMIA Martin</cp:lastModifiedBy>
  <cp:revision>9</cp:revision>
  <dcterms:created xsi:type="dcterms:W3CDTF">2018-02-20T09:09:00Z</dcterms:created>
  <dcterms:modified xsi:type="dcterms:W3CDTF">2018-03-13T10:37:00Z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